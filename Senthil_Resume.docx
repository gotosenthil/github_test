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1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E728B5" w:rsidRPr="00641B5E" w:rsidTr="001D7B32">
        <w:tc>
          <w:tcPr>
            <w:tcW w:w="3780" w:type="dxa"/>
            <w:tcMar>
              <w:top w:w="504" w:type="dxa"/>
              <w:right w:w="720" w:type="dxa"/>
            </w:tcMar>
          </w:tcPr>
          <w:p w:rsidR="00E728B5" w:rsidRPr="00641B5E" w:rsidRDefault="00D55FF1" w:rsidP="00E728B5">
            <w:pPr>
              <w:pStyle w:val="Heading3"/>
              <w:rPr>
                <w:sz w:val="22"/>
              </w:rPr>
            </w:pPr>
            <w:r w:rsidRPr="00F56AF0">
              <w:rPr>
                <w:noProof/>
                <w:sz w:val="20"/>
                <w:lang w:val="en-IN" w:eastAsia="en-IN"/>
              </w:rPr>
              <w:drawing>
                <wp:inline distT="0" distB="0" distL="0" distR="0" wp14:anchorId="4EDFDC5F" wp14:editId="7D16021F">
                  <wp:extent cx="1276350" cy="1504950"/>
                  <wp:effectExtent l="0" t="0" r="0" b="0"/>
                  <wp:docPr id="5" name="Picture 5" descr="C:\Laptop_Backup\Senthil\Proofs\senth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Laptop_Backup\Senthil\Proofs\senth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8B5" w:rsidRPr="00641B5E">
              <w:rPr>
                <w:sz w:val="22"/>
              </w:rPr>
              <w:t>professional synopsis</w:t>
            </w:r>
          </w:p>
          <w:p w:rsidR="00E728B5" w:rsidRPr="00641B5E" w:rsidRDefault="007E412C" w:rsidP="00853E5C">
            <w:pPr>
              <w:rPr>
                <w:sz w:val="18"/>
              </w:rPr>
            </w:pPr>
            <w:r>
              <w:rPr>
                <w:sz w:val="18"/>
              </w:rPr>
              <w:t>15</w:t>
            </w:r>
            <w:r w:rsidR="00CE28EF">
              <w:rPr>
                <w:sz w:val="18"/>
              </w:rPr>
              <w:t>+</w:t>
            </w:r>
            <w:r w:rsidR="00B34233"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years of rich IT experience in collaborative development teams practicing automated testing and deployment utilizing </w:t>
            </w:r>
            <w:r w:rsidR="00E728B5" w:rsidRPr="00DB6A7C">
              <w:rPr>
                <w:b/>
                <w:sz w:val="18"/>
              </w:rPr>
              <w:t>DevOps</w:t>
            </w:r>
            <w:r w:rsidR="00E728B5" w:rsidRPr="00641B5E">
              <w:rPr>
                <w:sz w:val="18"/>
              </w:rPr>
              <w:t xml:space="preserve"> tools. </w:t>
            </w:r>
          </w:p>
          <w:p w:rsidR="00E728B5" w:rsidRPr="00641B5E" w:rsidRDefault="00E728B5" w:rsidP="00E728B5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="00D15CCA">
              <w:rPr>
                <w:b/>
                <w:sz w:val="18"/>
              </w:rPr>
              <w:t xml:space="preserve">Agile </w:t>
            </w:r>
            <w:r w:rsidR="00503543" w:rsidRPr="00DB6A7C">
              <w:rPr>
                <w:b/>
                <w:sz w:val="18"/>
              </w:rPr>
              <w:t>Scrum</w:t>
            </w:r>
            <w:r w:rsidR="00503543" w:rsidRPr="002D4EE8">
              <w:rPr>
                <w:b/>
                <w:sz w:val="18"/>
              </w:rPr>
              <w:t xml:space="preserve"> </w:t>
            </w:r>
            <w:r w:rsidR="00503543">
              <w:rPr>
                <w:sz w:val="18"/>
              </w:rPr>
              <w:t>development</w:t>
            </w:r>
            <w:r w:rsidR="00E550D6">
              <w:rPr>
                <w:sz w:val="18"/>
              </w:rPr>
              <w:t xml:space="preserve"> methodologies </w:t>
            </w:r>
            <w:r w:rsidR="0002694C">
              <w:rPr>
                <w:b/>
                <w:sz w:val="18"/>
              </w:rPr>
              <w:t xml:space="preserve">&amp; </w:t>
            </w:r>
            <w:r w:rsidR="009D614E" w:rsidRPr="003F446B">
              <w:rPr>
                <w:sz w:val="18"/>
              </w:rPr>
              <w:t>Exposure in</w:t>
            </w:r>
            <w:r w:rsidR="009D614E">
              <w:rPr>
                <w:b/>
                <w:sz w:val="18"/>
              </w:rPr>
              <w:t xml:space="preserve"> </w:t>
            </w:r>
            <w:r w:rsidR="0002694C">
              <w:rPr>
                <w:b/>
                <w:sz w:val="18"/>
              </w:rPr>
              <w:t>Scaled Agile Framework (</w:t>
            </w:r>
            <w:proofErr w:type="spellStart"/>
            <w:r w:rsidR="0002694C">
              <w:rPr>
                <w:b/>
                <w:sz w:val="18"/>
              </w:rPr>
              <w:t>SAFe</w:t>
            </w:r>
            <w:proofErr w:type="spellEnd"/>
            <w:r w:rsidR="0002694C">
              <w:rPr>
                <w:b/>
                <w:sz w:val="18"/>
              </w:rPr>
              <w:t>)</w:t>
            </w:r>
          </w:p>
          <w:p w:rsidR="00E728B5" w:rsidRDefault="00E728B5" w:rsidP="00E728B5">
            <w:pPr>
              <w:rPr>
                <w:sz w:val="18"/>
              </w:rPr>
            </w:pPr>
          </w:p>
          <w:p w:rsidR="00B32CDD" w:rsidRPr="00641B5E" w:rsidRDefault="00B32CDD" w:rsidP="00B32CDD">
            <w:pPr>
              <w:rPr>
                <w:sz w:val="18"/>
              </w:rPr>
            </w:pPr>
            <w:r>
              <w:rPr>
                <w:sz w:val="18"/>
              </w:rPr>
              <w:t>Experience in “</w:t>
            </w:r>
            <w:r>
              <w:rPr>
                <w:b/>
                <w:sz w:val="18"/>
              </w:rPr>
              <w:t>Cloud Computing</w:t>
            </w:r>
            <w:r>
              <w:rPr>
                <w:sz w:val="18"/>
              </w:rPr>
              <w:t>”</w:t>
            </w:r>
          </w:p>
          <w:p w:rsidR="00B32CDD" w:rsidRPr="00641B5E" w:rsidRDefault="00B32CDD" w:rsidP="00E728B5">
            <w:pPr>
              <w:rPr>
                <w:sz w:val="18"/>
              </w:rPr>
            </w:pPr>
          </w:p>
          <w:p w:rsidR="00E728B5" w:rsidRDefault="00E728B5" w:rsidP="00E728B5">
            <w:pPr>
              <w:rPr>
                <w:sz w:val="18"/>
              </w:rPr>
            </w:pPr>
            <w:r w:rsidRPr="00641B5E">
              <w:rPr>
                <w:sz w:val="18"/>
              </w:rPr>
              <w:t xml:space="preserve">Experience in </w:t>
            </w:r>
            <w:r w:rsidRPr="00DB6A7C">
              <w:rPr>
                <w:b/>
                <w:sz w:val="18"/>
              </w:rPr>
              <w:t>Robotic Process Automation</w:t>
            </w:r>
            <w:r w:rsidRPr="00641B5E">
              <w:rPr>
                <w:sz w:val="18"/>
              </w:rPr>
              <w:t xml:space="preserve"> (RPA).</w:t>
            </w:r>
            <w:r w:rsidR="008E0619">
              <w:rPr>
                <w:sz w:val="18"/>
              </w:rPr>
              <w:t xml:space="preserve"> </w:t>
            </w:r>
          </w:p>
          <w:p w:rsidR="00E728B5" w:rsidRPr="00641B5E" w:rsidRDefault="004A673E" w:rsidP="00E728B5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Technical </w:t>
            </w:r>
            <w:sdt>
              <w:sdtPr>
                <w:rPr>
                  <w:sz w:val="22"/>
                </w:rPr>
                <w:alias w:val="Skills:"/>
                <w:tag w:val="Skills:"/>
                <w:id w:val="1490835561"/>
                <w:placeholder>
                  <w:docPart w:val="E155ECECBD344297A98484F71344F23C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4"/>
                    <w:szCs w:val="22"/>
                  </w:rPr>
                  <w:t>Skills</w:t>
                </w:r>
              </w:sdtContent>
            </w:sdt>
          </w:p>
          <w:p w:rsidR="00E728B5" w:rsidRPr="00641B5E" w:rsidRDefault="005D2BC0" w:rsidP="00E728B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TOOLS &amp; CLOUD COMPUTING:</w:t>
            </w:r>
          </w:p>
          <w:p w:rsidR="00792E1F" w:rsidRDefault="00F17334" w:rsidP="000F75C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ClearCase</w:t>
            </w:r>
            <w:proofErr w:type="spellEnd"/>
            <w:r>
              <w:rPr>
                <w:sz w:val="18"/>
              </w:rPr>
              <w:t xml:space="preserve">, Subversion, </w:t>
            </w:r>
            <w:proofErr w:type="spellStart"/>
            <w:r>
              <w:rPr>
                <w:sz w:val="18"/>
              </w:rPr>
              <w:t>Git</w:t>
            </w:r>
            <w:proofErr w:type="spellEnd"/>
            <w:r>
              <w:rPr>
                <w:sz w:val="18"/>
              </w:rPr>
              <w:t>/GitH</w:t>
            </w:r>
            <w:r w:rsidR="00E728B5" w:rsidRPr="00641B5E">
              <w:rPr>
                <w:sz w:val="18"/>
              </w:rPr>
              <w:t>ub,</w:t>
            </w:r>
            <w:r w:rsidR="000C148D">
              <w:rPr>
                <w:sz w:val="18"/>
              </w:rPr>
              <w:t xml:space="preserve"> </w:t>
            </w:r>
            <w:proofErr w:type="spellStart"/>
            <w:r w:rsidR="000C148D">
              <w:rPr>
                <w:sz w:val="18"/>
              </w:rPr>
              <w:t>Gitlab</w:t>
            </w:r>
            <w:proofErr w:type="spellEnd"/>
            <w:r w:rsidR="000C148D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Jenkins, Maven, Nexus, </w:t>
            </w:r>
            <w:proofErr w:type="spellStart"/>
            <w:r w:rsidR="00234ADA" w:rsidRPr="00641B5E">
              <w:rPr>
                <w:sz w:val="18"/>
              </w:rPr>
              <w:t>SonarQube</w:t>
            </w:r>
            <w:proofErr w:type="spellEnd"/>
            <w:r w:rsidR="00234ADA" w:rsidRPr="00641B5E">
              <w:rPr>
                <w:sz w:val="18"/>
              </w:rPr>
              <w:t xml:space="preserve">, </w:t>
            </w:r>
            <w:r w:rsidR="009372BD">
              <w:rPr>
                <w:sz w:val="18"/>
              </w:rPr>
              <w:t xml:space="preserve">AWS, </w:t>
            </w:r>
            <w:r w:rsidR="00234ADA">
              <w:rPr>
                <w:sz w:val="18"/>
              </w:rPr>
              <w:t>Azure</w:t>
            </w:r>
            <w:r w:rsidR="0010038D">
              <w:rPr>
                <w:sz w:val="18"/>
              </w:rPr>
              <w:t xml:space="preserve"> DevOps (VSTS), </w:t>
            </w:r>
            <w:r w:rsidR="00E728B5" w:rsidRPr="00641B5E">
              <w:rPr>
                <w:sz w:val="18"/>
              </w:rPr>
              <w:t xml:space="preserve">Jira, </w:t>
            </w:r>
            <w:r w:rsidR="002C4ECA">
              <w:rPr>
                <w:sz w:val="18"/>
              </w:rPr>
              <w:t xml:space="preserve">Confluence, Stride, </w:t>
            </w:r>
            <w:r w:rsidR="00E728B5" w:rsidRPr="00641B5E">
              <w:rPr>
                <w:sz w:val="18"/>
              </w:rPr>
              <w:t>HP Project Po</w:t>
            </w:r>
            <w:r w:rsidR="00083F12" w:rsidRPr="00641B5E">
              <w:rPr>
                <w:sz w:val="18"/>
              </w:rPr>
              <w:t>rtfolio Management</w:t>
            </w:r>
            <w:r w:rsidR="00140472">
              <w:rPr>
                <w:sz w:val="18"/>
              </w:rPr>
              <w:t xml:space="preserve"> (aka </w:t>
            </w:r>
            <w:proofErr w:type="spellStart"/>
            <w:r w:rsidR="00140472">
              <w:rPr>
                <w:sz w:val="18"/>
              </w:rPr>
              <w:t>Kintana</w:t>
            </w:r>
            <w:proofErr w:type="spellEnd"/>
            <w:r w:rsidR="00140472">
              <w:rPr>
                <w:sz w:val="18"/>
              </w:rPr>
              <w:t>)</w:t>
            </w:r>
            <w:r w:rsidR="00792E1F" w:rsidRPr="00641B5E">
              <w:rPr>
                <w:sz w:val="18"/>
              </w:rPr>
              <w:t>,</w:t>
            </w:r>
            <w:r w:rsidR="00E728B5" w:rsidRPr="00641B5E">
              <w:rPr>
                <w:sz w:val="18"/>
              </w:rPr>
              <w:t xml:space="preserve"> </w:t>
            </w:r>
            <w:proofErr w:type="spellStart"/>
            <w:r w:rsidR="00B44451" w:rsidRPr="00641B5E">
              <w:rPr>
                <w:sz w:val="18"/>
              </w:rPr>
              <w:t>AutoRABIT</w:t>
            </w:r>
            <w:proofErr w:type="spellEnd"/>
            <w:r w:rsidR="00B44451" w:rsidRPr="00641B5E">
              <w:rPr>
                <w:sz w:val="18"/>
              </w:rPr>
              <w:t xml:space="preserve">, </w:t>
            </w:r>
            <w:proofErr w:type="spellStart"/>
            <w:r w:rsidR="00484A3E">
              <w:rPr>
                <w:sz w:val="18"/>
              </w:rPr>
              <w:t>Ansible</w:t>
            </w:r>
            <w:proofErr w:type="spellEnd"/>
            <w:r w:rsidR="00484A3E">
              <w:rPr>
                <w:sz w:val="18"/>
              </w:rPr>
              <w:t xml:space="preserve">, </w:t>
            </w:r>
            <w:r w:rsidR="00B37171" w:rsidRPr="00641B5E">
              <w:rPr>
                <w:sz w:val="18"/>
              </w:rPr>
              <w:t xml:space="preserve">Docker, </w:t>
            </w:r>
            <w:proofErr w:type="spellStart"/>
            <w:r w:rsidR="00B37171">
              <w:rPr>
                <w:sz w:val="18"/>
              </w:rPr>
              <w:t>OpenShift</w:t>
            </w:r>
            <w:proofErr w:type="spellEnd"/>
            <w:r w:rsidR="009372BD">
              <w:rPr>
                <w:sz w:val="18"/>
              </w:rPr>
              <w:t xml:space="preserve">, Helm, </w:t>
            </w:r>
            <w:proofErr w:type="spellStart"/>
            <w:r w:rsidR="00E728B5" w:rsidRPr="00641B5E">
              <w:rPr>
                <w:sz w:val="18"/>
              </w:rPr>
              <w:t>GoCD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r w:rsidR="005C790A">
              <w:rPr>
                <w:sz w:val="18"/>
              </w:rPr>
              <w:t>Sauce</w:t>
            </w:r>
            <w:r w:rsidR="00333AFC">
              <w:rPr>
                <w:sz w:val="18"/>
              </w:rPr>
              <w:t xml:space="preserve"> L</w:t>
            </w:r>
            <w:r w:rsidR="005C790A">
              <w:rPr>
                <w:sz w:val="18"/>
              </w:rPr>
              <w:t xml:space="preserve">abs, </w:t>
            </w:r>
            <w:r w:rsidR="00B114B8">
              <w:rPr>
                <w:sz w:val="18"/>
              </w:rPr>
              <w:t xml:space="preserve">New Relic, </w:t>
            </w:r>
            <w:r w:rsidR="00E728B5" w:rsidRPr="00641B5E">
              <w:rPr>
                <w:sz w:val="18"/>
              </w:rPr>
              <w:t xml:space="preserve">Nagios, </w:t>
            </w:r>
            <w:proofErr w:type="spellStart"/>
            <w:r w:rsidR="00E728B5" w:rsidRPr="00641B5E">
              <w:rPr>
                <w:sz w:val="18"/>
              </w:rPr>
              <w:t>Sensu</w:t>
            </w:r>
            <w:proofErr w:type="spellEnd"/>
            <w:r w:rsidR="00E728B5" w:rsidRPr="00641B5E">
              <w:rPr>
                <w:sz w:val="18"/>
              </w:rPr>
              <w:t xml:space="preserve">, Slack, </w:t>
            </w:r>
            <w:proofErr w:type="spellStart"/>
            <w:r w:rsidR="00955214">
              <w:rPr>
                <w:sz w:val="18"/>
              </w:rPr>
              <w:t>ChatOps</w:t>
            </w:r>
            <w:proofErr w:type="spellEnd"/>
            <w:r w:rsidR="00955214">
              <w:rPr>
                <w:sz w:val="18"/>
              </w:rPr>
              <w:t xml:space="preserve"> (</w:t>
            </w:r>
            <w:proofErr w:type="spellStart"/>
            <w:r w:rsidR="00E728B5" w:rsidRPr="00641B5E">
              <w:rPr>
                <w:sz w:val="18"/>
              </w:rPr>
              <w:t>Hu</w:t>
            </w:r>
            <w:r w:rsidR="0005244D">
              <w:rPr>
                <w:sz w:val="18"/>
              </w:rPr>
              <w:t>.</w:t>
            </w:r>
            <w:r w:rsidR="00E728B5" w:rsidRPr="00641B5E">
              <w:rPr>
                <w:sz w:val="18"/>
              </w:rPr>
              <w:t>bot</w:t>
            </w:r>
            <w:proofErr w:type="spellEnd"/>
            <w:r w:rsidR="00955214">
              <w:rPr>
                <w:sz w:val="18"/>
              </w:rPr>
              <w:t>)</w:t>
            </w:r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E728B5" w:rsidRPr="00641B5E">
              <w:rPr>
                <w:sz w:val="18"/>
              </w:rPr>
              <w:t>RocketChat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B96DEF">
              <w:rPr>
                <w:sz w:val="18"/>
              </w:rPr>
              <w:t>Workato</w:t>
            </w:r>
            <w:proofErr w:type="spellEnd"/>
            <w:r w:rsidR="00B96DEF">
              <w:rPr>
                <w:sz w:val="18"/>
              </w:rPr>
              <w:t xml:space="preserve">, </w:t>
            </w:r>
            <w:r w:rsidR="00E728B5" w:rsidRPr="00641B5E">
              <w:rPr>
                <w:sz w:val="18"/>
              </w:rPr>
              <w:t xml:space="preserve">Remedy, </w:t>
            </w:r>
            <w:proofErr w:type="spellStart"/>
            <w:r w:rsidR="00E728B5" w:rsidRPr="00641B5E">
              <w:rPr>
                <w:sz w:val="18"/>
              </w:rPr>
              <w:t>ServiceNow</w:t>
            </w:r>
            <w:proofErr w:type="spellEnd"/>
            <w:r w:rsidR="00E728B5" w:rsidRPr="00641B5E">
              <w:rPr>
                <w:sz w:val="18"/>
              </w:rPr>
              <w:t xml:space="preserve">, </w:t>
            </w:r>
            <w:proofErr w:type="spellStart"/>
            <w:r w:rsidR="00734B34">
              <w:rPr>
                <w:sz w:val="18"/>
              </w:rPr>
              <w:t>Opsgenie</w:t>
            </w:r>
            <w:proofErr w:type="spellEnd"/>
            <w:r w:rsidR="00734B34">
              <w:rPr>
                <w:sz w:val="18"/>
              </w:rPr>
              <w:t>,</w:t>
            </w:r>
            <w:r w:rsidR="003C7015">
              <w:rPr>
                <w:sz w:val="18"/>
              </w:rPr>
              <w:t xml:space="preserve"> </w:t>
            </w:r>
            <w:proofErr w:type="spellStart"/>
            <w:r w:rsidR="009372BD">
              <w:rPr>
                <w:sz w:val="18"/>
              </w:rPr>
              <w:t>PagerDuty</w:t>
            </w:r>
            <w:proofErr w:type="spellEnd"/>
            <w:r w:rsidR="009372BD">
              <w:rPr>
                <w:sz w:val="18"/>
              </w:rPr>
              <w:t>.</w:t>
            </w:r>
          </w:p>
          <w:p w:rsidR="00D90704" w:rsidRPr="00641B5E" w:rsidRDefault="00D90704" w:rsidP="000F75CA">
            <w:pPr>
              <w:rPr>
                <w:sz w:val="18"/>
              </w:rPr>
            </w:pPr>
          </w:p>
          <w:p w:rsidR="00E728B5" w:rsidRPr="00641B5E" w:rsidRDefault="00E728B5" w:rsidP="00E728B5">
            <w:pPr>
              <w:rPr>
                <w:b/>
                <w:sz w:val="20"/>
              </w:rPr>
            </w:pPr>
            <w:r w:rsidRPr="00641B5E">
              <w:rPr>
                <w:b/>
                <w:sz w:val="18"/>
              </w:rPr>
              <w:t>R</w:t>
            </w:r>
            <w:r w:rsidR="002A09ED" w:rsidRPr="00641B5E">
              <w:rPr>
                <w:b/>
                <w:sz w:val="18"/>
              </w:rPr>
              <w:t>PA</w:t>
            </w:r>
            <w:r w:rsidRPr="00641B5E">
              <w:rPr>
                <w:b/>
                <w:sz w:val="18"/>
              </w:rPr>
              <w:t>:</w:t>
            </w:r>
            <w:r w:rsidRPr="00641B5E">
              <w:rPr>
                <w:b/>
                <w:sz w:val="20"/>
              </w:rPr>
              <w:t xml:space="preserve"> </w:t>
            </w:r>
          </w:p>
          <w:p w:rsidR="00E728B5" w:rsidRPr="00641B5E" w:rsidRDefault="00E728B5" w:rsidP="00E728B5">
            <w:pPr>
              <w:rPr>
                <w:sz w:val="18"/>
              </w:rPr>
            </w:pPr>
            <w:proofErr w:type="spellStart"/>
            <w:r w:rsidRPr="00641B5E">
              <w:rPr>
                <w:sz w:val="18"/>
              </w:rPr>
              <w:t>BluePrism</w:t>
            </w:r>
            <w:proofErr w:type="spellEnd"/>
            <w:r w:rsidR="00130CB8">
              <w:rPr>
                <w:sz w:val="18"/>
              </w:rPr>
              <w:t>,</w:t>
            </w:r>
            <w:r w:rsidRPr="00641B5E">
              <w:rPr>
                <w:sz w:val="18"/>
              </w:rPr>
              <w:t xml:space="preserve"> Automation Anywhere</w:t>
            </w:r>
            <w:r w:rsidR="00130CB8">
              <w:rPr>
                <w:sz w:val="18"/>
              </w:rPr>
              <w:t xml:space="preserve"> &amp; </w:t>
            </w:r>
            <w:proofErr w:type="spellStart"/>
            <w:r w:rsidR="00130CB8">
              <w:rPr>
                <w:sz w:val="18"/>
              </w:rPr>
              <w:t>UiPath</w:t>
            </w:r>
            <w:proofErr w:type="spellEnd"/>
          </w:p>
          <w:p w:rsidR="00E728B5" w:rsidRPr="00641B5E" w:rsidRDefault="00E728B5" w:rsidP="00827BC8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lastRenderedPageBreak/>
              <w:t>Technical certification</w:t>
            </w:r>
          </w:p>
          <w:p w:rsidR="00467503" w:rsidRDefault="00467503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Successfully completed “</w:t>
            </w:r>
            <w:r w:rsidRPr="0058123C">
              <w:rPr>
                <w:b/>
                <w:sz w:val="18"/>
                <w:szCs w:val="18"/>
              </w:rPr>
              <w:t>AWS Solutions Architect – Associate</w:t>
            </w:r>
            <w:r>
              <w:rPr>
                <w:sz w:val="18"/>
                <w:szCs w:val="18"/>
              </w:rPr>
              <w:t>” certification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7255C7" w:rsidRPr="00587102" w:rsidRDefault="007255C7" w:rsidP="007255C7">
            <w:pPr>
              <w:rPr>
                <w:sz w:val="20"/>
              </w:rPr>
            </w:pPr>
            <w:r w:rsidRPr="00587102">
              <w:rPr>
                <w:sz w:val="18"/>
                <w:szCs w:val="18"/>
              </w:rPr>
              <w:t>“</w:t>
            </w:r>
            <w:r w:rsidRPr="00587102">
              <w:rPr>
                <w:b/>
                <w:sz w:val="18"/>
                <w:szCs w:val="18"/>
              </w:rPr>
              <w:t>Scrum Master</w:t>
            </w:r>
            <w:r w:rsidRPr="00587102">
              <w:rPr>
                <w:sz w:val="18"/>
                <w:szCs w:val="18"/>
              </w:rPr>
              <w:t xml:space="preserve"> Accredited Certification” from International Scrum Institute</w:t>
            </w:r>
          </w:p>
          <w:p w:rsidR="007255C7" w:rsidRPr="00587102" w:rsidRDefault="007255C7" w:rsidP="007255C7">
            <w:pPr>
              <w:ind w:left="360"/>
              <w:rPr>
                <w:sz w:val="18"/>
                <w:szCs w:val="18"/>
              </w:rPr>
            </w:pPr>
          </w:p>
          <w:p w:rsidR="007255C7" w:rsidRDefault="007255C7" w:rsidP="007255C7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IBM Certified Administrator - </w:t>
            </w:r>
            <w:r w:rsidRPr="00587102">
              <w:rPr>
                <w:b/>
                <w:sz w:val="18"/>
                <w:szCs w:val="18"/>
              </w:rPr>
              <w:t xml:space="preserve">Rational </w:t>
            </w:r>
            <w:proofErr w:type="spellStart"/>
            <w:r w:rsidRPr="00587102">
              <w:rPr>
                <w:b/>
                <w:sz w:val="18"/>
                <w:szCs w:val="18"/>
              </w:rPr>
              <w:t>ClearCase</w:t>
            </w:r>
            <w:proofErr w:type="spellEnd"/>
            <w:r w:rsidRPr="00587102">
              <w:rPr>
                <w:sz w:val="18"/>
                <w:szCs w:val="18"/>
              </w:rPr>
              <w:t xml:space="preserve"> UNIX</w:t>
            </w:r>
          </w:p>
          <w:p w:rsidR="007255C7" w:rsidRDefault="007255C7" w:rsidP="006C7AED">
            <w:pPr>
              <w:rPr>
                <w:sz w:val="18"/>
                <w:szCs w:val="18"/>
              </w:rPr>
            </w:pPr>
          </w:p>
          <w:p w:rsidR="00585A47" w:rsidRDefault="00585A47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Successfully completed </w:t>
            </w:r>
            <w:r w:rsidRPr="00585A47">
              <w:rPr>
                <w:b/>
                <w:sz w:val="18"/>
                <w:szCs w:val="18"/>
              </w:rPr>
              <w:t xml:space="preserve">RPA </w:t>
            </w:r>
            <w:r w:rsidR="007B51D9">
              <w:rPr>
                <w:sz w:val="18"/>
                <w:szCs w:val="18"/>
              </w:rPr>
              <w:t>Advanced</w:t>
            </w:r>
            <w:r>
              <w:rPr>
                <w:sz w:val="18"/>
                <w:szCs w:val="18"/>
              </w:rPr>
              <w:t xml:space="preserve"> Diploma certification from </w:t>
            </w:r>
            <w:proofErr w:type="spellStart"/>
            <w:r w:rsidRPr="00CE4313">
              <w:rPr>
                <w:b/>
                <w:sz w:val="18"/>
                <w:szCs w:val="18"/>
              </w:rPr>
              <w:t>UiPath</w:t>
            </w:r>
            <w:proofErr w:type="spellEnd"/>
          </w:p>
          <w:p w:rsidR="00467503" w:rsidRDefault="00467503" w:rsidP="006C7AED">
            <w:pPr>
              <w:rPr>
                <w:sz w:val="18"/>
                <w:szCs w:val="18"/>
              </w:rPr>
            </w:pPr>
          </w:p>
          <w:p w:rsidR="00E728B5" w:rsidRDefault="00E728B5" w:rsidP="006C7AED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 xml:space="preserve">Certified Advanced </w:t>
            </w:r>
            <w:r w:rsidRPr="00587102">
              <w:rPr>
                <w:b/>
                <w:sz w:val="18"/>
                <w:szCs w:val="18"/>
              </w:rPr>
              <w:t>RPA</w:t>
            </w:r>
            <w:r w:rsidRPr="00587102">
              <w:rPr>
                <w:sz w:val="18"/>
                <w:szCs w:val="18"/>
              </w:rPr>
              <w:t xml:space="preserve"> Professional from “</w:t>
            </w:r>
            <w:r w:rsidRPr="00CE4313">
              <w:rPr>
                <w:b/>
                <w:sz w:val="18"/>
                <w:szCs w:val="18"/>
              </w:rPr>
              <w:t>Automation Anywhere</w:t>
            </w:r>
            <w:r w:rsidRPr="00587102">
              <w:rPr>
                <w:sz w:val="18"/>
                <w:szCs w:val="18"/>
              </w:rPr>
              <w:t>”</w:t>
            </w:r>
          </w:p>
          <w:p w:rsidR="00E35241" w:rsidRDefault="00E35241" w:rsidP="006C7AED">
            <w:pPr>
              <w:rPr>
                <w:sz w:val="18"/>
                <w:szCs w:val="18"/>
              </w:rPr>
            </w:pPr>
          </w:p>
          <w:p w:rsidR="00E35241" w:rsidRDefault="00515741" w:rsidP="006C7A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  <w:r w:rsidR="006B2FEA">
              <w:rPr>
                <w:sz w:val="18"/>
                <w:szCs w:val="18"/>
              </w:rPr>
              <w:t xml:space="preserve"> </w:t>
            </w:r>
            <w:r w:rsidR="006B2FEA" w:rsidRPr="00587102">
              <w:rPr>
                <w:sz w:val="18"/>
                <w:szCs w:val="18"/>
              </w:rPr>
              <w:t>course completion certificate</w:t>
            </w:r>
            <w:r w:rsidR="006B2FEA">
              <w:rPr>
                <w:sz w:val="18"/>
                <w:szCs w:val="18"/>
              </w:rPr>
              <w:t xml:space="preserve"> on </w:t>
            </w:r>
            <w:r w:rsidR="00E35241">
              <w:rPr>
                <w:sz w:val="18"/>
                <w:szCs w:val="18"/>
              </w:rPr>
              <w:t>“</w:t>
            </w:r>
            <w:r w:rsidR="00E35241" w:rsidRPr="00002787">
              <w:rPr>
                <w:b/>
                <w:sz w:val="18"/>
                <w:szCs w:val="18"/>
              </w:rPr>
              <w:t xml:space="preserve">Red Hat </w:t>
            </w:r>
            <w:proofErr w:type="spellStart"/>
            <w:r w:rsidR="00E35241" w:rsidRPr="00002787">
              <w:rPr>
                <w:b/>
                <w:sz w:val="18"/>
                <w:szCs w:val="18"/>
              </w:rPr>
              <w:t>OpenShift</w:t>
            </w:r>
            <w:proofErr w:type="spellEnd"/>
            <w:r w:rsidR="00E35241" w:rsidRPr="00002787">
              <w:rPr>
                <w:b/>
                <w:sz w:val="18"/>
                <w:szCs w:val="18"/>
              </w:rPr>
              <w:t xml:space="preserve"> 3 Foundations</w:t>
            </w:r>
            <w:r w:rsidR="00E35241">
              <w:rPr>
                <w:sz w:val="18"/>
                <w:szCs w:val="18"/>
              </w:rPr>
              <w:t>”</w:t>
            </w:r>
          </w:p>
          <w:p w:rsidR="00585A47" w:rsidRDefault="00585A47" w:rsidP="006C7AED">
            <w:pPr>
              <w:rPr>
                <w:sz w:val="18"/>
                <w:szCs w:val="18"/>
              </w:rPr>
            </w:pPr>
          </w:p>
          <w:p w:rsidR="00AE20DF" w:rsidRPr="00587102" w:rsidRDefault="00AE20DF" w:rsidP="00AE20DF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Successfully completed “</w:t>
            </w:r>
            <w:r w:rsidRPr="00587102">
              <w:rPr>
                <w:b/>
                <w:sz w:val="18"/>
                <w:szCs w:val="18"/>
              </w:rPr>
              <w:t xml:space="preserve">IBM </w:t>
            </w:r>
            <w:proofErr w:type="spellStart"/>
            <w:r w:rsidRPr="00587102">
              <w:rPr>
                <w:b/>
                <w:sz w:val="18"/>
                <w:szCs w:val="18"/>
              </w:rPr>
              <w:t>Blockchain</w:t>
            </w:r>
            <w:proofErr w:type="spellEnd"/>
            <w:r w:rsidRPr="00587102">
              <w:rPr>
                <w:sz w:val="18"/>
                <w:szCs w:val="18"/>
              </w:rPr>
              <w:t xml:space="preserve"> Foundation Developer” course from IBM </w:t>
            </w:r>
            <w:proofErr w:type="spellStart"/>
            <w:r w:rsidRPr="00587102">
              <w:rPr>
                <w:sz w:val="18"/>
                <w:szCs w:val="18"/>
              </w:rPr>
              <w:t>developerWorks</w:t>
            </w:r>
            <w:proofErr w:type="spellEnd"/>
          </w:p>
          <w:p w:rsidR="00AE20DF" w:rsidRDefault="00AE20DF" w:rsidP="006C7AED">
            <w:pPr>
              <w:rPr>
                <w:sz w:val="18"/>
                <w:szCs w:val="18"/>
              </w:rPr>
            </w:pPr>
          </w:p>
          <w:p w:rsidR="00032852" w:rsidRPr="0058710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IBM</w:t>
            </w:r>
            <w:r w:rsidRPr="00587102">
              <w:rPr>
                <w:b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Cloud</w:t>
            </w:r>
            <w:r w:rsidRPr="00587102">
              <w:rPr>
                <w:sz w:val="18"/>
                <w:szCs w:val="18"/>
              </w:rPr>
              <w:t xml:space="preserve"> </w:t>
            </w:r>
            <w:r w:rsidRPr="00587102">
              <w:rPr>
                <w:b/>
                <w:sz w:val="18"/>
                <w:szCs w:val="18"/>
              </w:rPr>
              <w:t>Application</w:t>
            </w:r>
            <w:r w:rsidRPr="00587102">
              <w:rPr>
                <w:sz w:val="18"/>
                <w:szCs w:val="18"/>
              </w:rPr>
              <w:t xml:space="preserve"> Developer Certification Preparation”</w:t>
            </w:r>
          </w:p>
          <w:p w:rsidR="00032852" w:rsidRPr="00587102" w:rsidRDefault="00032852" w:rsidP="00032852">
            <w:pPr>
              <w:ind w:left="360"/>
              <w:rPr>
                <w:sz w:val="18"/>
                <w:szCs w:val="18"/>
              </w:rPr>
            </w:pPr>
          </w:p>
          <w:p w:rsidR="00032852" w:rsidRDefault="00032852" w:rsidP="00032852">
            <w:pPr>
              <w:rPr>
                <w:sz w:val="18"/>
                <w:szCs w:val="18"/>
              </w:rPr>
            </w:pPr>
            <w:r w:rsidRPr="00587102">
              <w:rPr>
                <w:sz w:val="18"/>
                <w:szCs w:val="18"/>
              </w:rPr>
              <w:t>Successful course completion certificate on “</w:t>
            </w:r>
            <w:r w:rsidRPr="00587102">
              <w:rPr>
                <w:b/>
                <w:sz w:val="18"/>
                <w:szCs w:val="18"/>
              </w:rPr>
              <w:t>Oracle Cloud DevOps</w:t>
            </w:r>
            <w:r w:rsidRPr="00587102">
              <w:rPr>
                <w:sz w:val="18"/>
                <w:szCs w:val="18"/>
              </w:rPr>
              <w:t xml:space="preserve"> Tools and Solutions” (MOOC)</w:t>
            </w:r>
          </w:p>
          <w:p w:rsidR="00F801DB" w:rsidRPr="00641B5E" w:rsidRDefault="00F801DB" w:rsidP="00F801DB">
            <w:pPr>
              <w:pStyle w:val="Heading3"/>
              <w:rPr>
                <w:sz w:val="22"/>
                <w:szCs w:val="20"/>
              </w:rPr>
            </w:pPr>
            <w:r w:rsidRPr="00641B5E">
              <w:rPr>
                <w:sz w:val="22"/>
                <w:szCs w:val="20"/>
              </w:rPr>
              <w:t>TRAININGS ATTENDED</w:t>
            </w:r>
          </w:p>
          <w:p w:rsidR="00CA1DBF" w:rsidRDefault="00CA1DBF" w:rsidP="007C7EDA">
            <w:pPr>
              <w:rPr>
                <w:sz w:val="18"/>
                <w:szCs w:val="18"/>
              </w:rPr>
            </w:pPr>
            <w:r w:rsidRPr="00E16E5C">
              <w:rPr>
                <w:sz w:val="18"/>
                <w:szCs w:val="18"/>
              </w:rPr>
              <w:t xml:space="preserve">Basis Tools &amp; Technology Training, Bangalore – Automating </w:t>
            </w:r>
            <w:r w:rsidRPr="00E16E5C">
              <w:rPr>
                <w:b/>
                <w:sz w:val="18"/>
                <w:szCs w:val="18"/>
              </w:rPr>
              <w:t xml:space="preserve">DevOps in SAP </w:t>
            </w:r>
            <w:r w:rsidRPr="00490213">
              <w:t>(</w:t>
            </w:r>
            <w:r w:rsidRPr="00E16E5C">
              <w:rPr>
                <w:sz w:val="18"/>
                <w:szCs w:val="18"/>
              </w:rPr>
              <w:t xml:space="preserve">Transport Expresso, Shift Left, </w:t>
            </w:r>
            <w:proofErr w:type="spellStart"/>
            <w:r w:rsidRPr="00E16E5C">
              <w:rPr>
                <w:sz w:val="18"/>
                <w:szCs w:val="18"/>
              </w:rPr>
              <w:t>DevMax</w:t>
            </w:r>
            <w:proofErr w:type="spellEnd"/>
            <w:r w:rsidRPr="00E16E5C">
              <w:rPr>
                <w:sz w:val="18"/>
                <w:szCs w:val="18"/>
              </w:rPr>
              <w:t xml:space="preserve"> &amp; Testimony)</w:t>
            </w:r>
          </w:p>
          <w:p w:rsidR="00CA1DBF" w:rsidRPr="00E16E5C" w:rsidRDefault="00CA1DBF" w:rsidP="00CA1DBF">
            <w:pPr>
              <w:rPr>
                <w:sz w:val="20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761CAF" w:rsidRPr="002113A4" w:rsidRDefault="0051403A" w:rsidP="00761CAF">
            <w:pPr>
              <w:pStyle w:val="Heading3"/>
              <w:jc w:val="center"/>
              <w:rPr>
                <w:sz w:val="38"/>
              </w:rPr>
            </w:pPr>
            <w:r w:rsidRPr="002113A4">
              <w:rPr>
                <w:sz w:val="38"/>
              </w:rPr>
              <w:lastRenderedPageBreak/>
              <w:t>senthil kumar chandran</w:t>
            </w:r>
          </w:p>
          <w:p w:rsidR="007E550A" w:rsidRPr="00F00BAD" w:rsidRDefault="009031F3" w:rsidP="00761CAF">
            <w:pPr>
              <w:pStyle w:val="Heading3"/>
              <w:jc w:val="center"/>
              <w:rPr>
                <w:sz w:val="30"/>
              </w:rPr>
            </w:pPr>
            <w:r w:rsidRPr="00F00BAD">
              <w:rPr>
                <w:sz w:val="14"/>
                <w:szCs w:val="20"/>
              </w:rPr>
              <w:t xml:space="preserve">DEvops architect, agile development, </w:t>
            </w:r>
            <w:r w:rsidR="00855DDB" w:rsidRPr="00F00BAD">
              <w:rPr>
                <w:sz w:val="14"/>
                <w:szCs w:val="20"/>
              </w:rPr>
              <w:t xml:space="preserve">CLOUD COMPUTING &amp; </w:t>
            </w:r>
            <w:r w:rsidRPr="00F00BAD">
              <w:rPr>
                <w:sz w:val="14"/>
                <w:szCs w:val="20"/>
              </w:rPr>
              <w:t>rpa</w:t>
            </w:r>
            <w:r w:rsidR="004366CC" w:rsidRPr="00F00BAD">
              <w:rPr>
                <w:sz w:val="34"/>
              </w:rPr>
              <w:t xml:space="preserve"> </w:t>
            </w:r>
            <w:r w:rsidR="0093414F" w:rsidRPr="00F00BAD">
              <w:rPr>
                <w:sz w:val="30"/>
              </w:rPr>
              <w:t xml:space="preserve"> </w:t>
            </w:r>
            <w:r w:rsidR="006A110D" w:rsidRPr="00F00BAD">
              <w:rPr>
                <w:sz w:val="30"/>
              </w:rPr>
              <w:t xml:space="preserve"> </w:t>
            </w:r>
            <w:r w:rsidR="006C62AC" w:rsidRPr="00F00BAD">
              <w:rPr>
                <w:sz w:val="30"/>
              </w:rPr>
              <w:t xml:space="preserve"> </w:t>
            </w:r>
          </w:p>
          <w:p w:rsidR="008B50C7" w:rsidRPr="0024542A" w:rsidRDefault="007B74B4" w:rsidP="00D95554">
            <w:pPr>
              <w:pStyle w:val="Heading3"/>
              <w:jc w:val="right"/>
              <w:rPr>
                <w:sz w:val="14"/>
                <w:szCs w:val="20"/>
              </w:rPr>
            </w:pPr>
            <w:r w:rsidRPr="00A60B1C">
              <w:rPr>
                <w:sz w:val="24"/>
              </w:rPr>
              <w:object w:dxaOrig="3300" w:dyaOrig="3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6pt;height:49.6pt" o:ole="">
                  <v:imagedata r:id="rId9" o:title=""/>
                </v:shape>
                <o:OLEObject Type="Embed" ProgID="PBrush" ShapeID="_x0000_i1025" DrawAspect="Content" ObjectID="_1623137953" r:id="rId10"/>
              </w:object>
            </w:r>
            <w:r w:rsidR="002C57EF">
              <w:object w:dxaOrig="5280" w:dyaOrig="5280">
                <v:shape id="_x0000_i1026" type="#_x0000_t75" style="width:59.9pt;height:59.9pt" o:ole="">
                  <v:imagedata r:id="rId11" o:title=""/>
                </v:shape>
                <o:OLEObject Type="Embed" ProgID="PBrush" ShapeID="_x0000_i1026" DrawAspect="Content" ObjectID="_1623137954" r:id="rId12"/>
              </w:object>
            </w:r>
            <w:r w:rsidR="0093414F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61C7F3BE" wp14:editId="4EDE9C8F">
                  <wp:extent cx="723900" cy="266848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767" cy="28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163907EE" wp14:editId="24F1F6CD">
                  <wp:extent cx="638175" cy="221738"/>
                  <wp:effectExtent l="0" t="0" r="0" b="698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404" cy="222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A60B1C" w:rsidRPr="00A60B1C">
              <w:rPr>
                <w:rFonts w:ascii="Calibri" w:hAnsi="Calibri" w:cs="Calibri"/>
                <w:noProof/>
                <w:sz w:val="14"/>
                <w:szCs w:val="22"/>
                <w:lang w:val="en-IN" w:eastAsia="en-IN"/>
              </w:rPr>
              <w:drawing>
                <wp:inline distT="0" distB="0" distL="0" distR="0" wp14:anchorId="50AF5E23" wp14:editId="72BB49CA">
                  <wp:extent cx="665297" cy="245110"/>
                  <wp:effectExtent l="0" t="0" r="1905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20" cy="27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280D">
              <w:rPr>
                <w:sz w:val="24"/>
              </w:rPr>
              <w:t xml:space="preserve"> </w:t>
            </w:r>
            <w:r w:rsidR="000C326F" w:rsidRPr="00A60B1C">
              <w:rPr>
                <w:sz w:val="24"/>
              </w:rPr>
              <w:object w:dxaOrig="10665" w:dyaOrig="3480">
                <v:shape id="_x0000_i1027" type="#_x0000_t75" style="width:46.6pt;height:15.15pt" o:ole="">
                  <v:imagedata r:id="rId16" o:title=""/>
                </v:shape>
                <o:OLEObject Type="Embed" ProgID="PBrush" ShapeID="_x0000_i1027" DrawAspect="Content" ObjectID="_1623137955" r:id="rId17"/>
              </w:object>
            </w:r>
            <w:r w:rsidR="0000713F">
              <w:t xml:space="preserve"> </w:t>
            </w:r>
            <w:r w:rsidR="006A110D" w:rsidRPr="0024542A">
              <w:t xml:space="preserve">  </w:t>
            </w:r>
            <w:r w:rsidR="00583308" w:rsidRPr="0024542A">
              <w:t xml:space="preserve"> </w:t>
            </w:r>
            <w:r w:rsidR="00DE01E1" w:rsidRPr="0024542A">
              <w:t xml:space="preserve"> </w:t>
            </w:r>
            <w:r w:rsidR="008B50C7" w:rsidRPr="0024542A">
              <w:t xml:space="preserve">       </w:t>
            </w:r>
          </w:p>
          <w:p w:rsidR="00E728B5" w:rsidRPr="00641B5E" w:rsidRDefault="00B763B1" w:rsidP="00E728B5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1217937480"/>
                <w:placeholder>
                  <w:docPart w:val="F97C930D78DE48CCB07CAACD779449F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</w:p>
          <w:p w:rsidR="00E728B5" w:rsidRPr="00641B5E" w:rsidRDefault="00DD464D" w:rsidP="0038408B">
            <w:pPr>
              <w:pStyle w:val="Heading4"/>
              <w:jc w:val="both"/>
              <w:rPr>
                <w:sz w:val="24"/>
              </w:rPr>
            </w:pPr>
            <w:r w:rsidRPr="00641B5E">
              <w:rPr>
                <w:sz w:val="20"/>
              </w:rPr>
              <w:t xml:space="preserve">devops </w:t>
            </w:r>
            <w:r w:rsidR="002218F4">
              <w:rPr>
                <w:sz w:val="20"/>
              </w:rPr>
              <w:t xml:space="preserve">ARCHITECT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>mar 2018</w:t>
            </w:r>
            <w:r w:rsidR="00E728B5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till date</w:t>
            </w:r>
          </w:p>
          <w:p w:rsidR="00DD464D" w:rsidRPr="00641B5E" w:rsidRDefault="00DD464D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DevOps </w:t>
            </w:r>
            <w:r w:rsidR="00D904CE">
              <w:rPr>
                <w:sz w:val="18"/>
              </w:rPr>
              <w:t xml:space="preserve">&amp; Automation </w:t>
            </w:r>
            <w:r w:rsidR="00BF60E0" w:rsidRPr="00641B5E">
              <w:rPr>
                <w:sz w:val="18"/>
              </w:rPr>
              <w:t>SPOC</w:t>
            </w:r>
            <w:r w:rsidRPr="00641B5E">
              <w:rPr>
                <w:sz w:val="18"/>
              </w:rPr>
              <w:t xml:space="preserve"> for all Commercial Industries (CI) accounts.</w:t>
            </w:r>
          </w:p>
          <w:p w:rsidR="003765B9" w:rsidRDefault="003765B9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 xml:space="preserve">Worked on DevOps lab setup for </w:t>
            </w:r>
            <w:r w:rsidR="0047217F">
              <w:rPr>
                <w:sz w:val="18"/>
              </w:rPr>
              <w:t>Hi</w:t>
            </w:r>
            <w:r w:rsidR="005D1537">
              <w:rPr>
                <w:sz w:val="18"/>
              </w:rPr>
              <w:t>Tech accounts</w:t>
            </w:r>
            <w:r w:rsidR="00D17135">
              <w:rPr>
                <w:sz w:val="18"/>
              </w:rPr>
              <w:t xml:space="preserve"> for showcasing the capability of process &amp; tools to customers.</w:t>
            </w:r>
          </w:p>
          <w:p w:rsidR="00AE7B7C" w:rsidRDefault="00907476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 w:rsidR="0046224B">
              <w:rPr>
                <w:sz w:val="18"/>
              </w:rPr>
              <w:t xml:space="preserve">mplemented </w:t>
            </w:r>
            <w:proofErr w:type="spellStart"/>
            <w:r w:rsidR="000B64FC">
              <w:rPr>
                <w:sz w:val="18"/>
              </w:rPr>
              <w:t>ChatOps</w:t>
            </w:r>
            <w:proofErr w:type="spellEnd"/>
            <w:r w:rsidR="000B64FC">
              <w:rPr>
                <w:sz w:val="18"/>
              </w:rPr>
              <w:t xml:space="preserve"> solutions</w:t>
            </w:r>
            <w:r w:rsidR="00AE7B7C">
              <w:rPr>
                <w:sz w:val="18"/>
              </w:rPr>
              <w:t xml:space="preserve"> </w:t>
            </w:r>
            <w:r w:rsidR="0046224B">
              <w:rPr>
                <w:sz w:val="18"/>
              </w:rPr>
              <w:t xml:space="preserve">with various </w:t>
            </w:r>
            <w:r w:rsidR="00AE7B7C">
              <w:rPr>
                <w:sz w:val="18"/>
              </w:rPr>
              <w:t>DevOps tools</w:t>
            </w:r>
            <w:r w:rsidR="0046224B">
              <w:rPr>
                <w:sz w:val="18"/>
              </w:rPr>
              <w:t>.</w:t>
            </w:r>
          </w:p>
          <w:p w:rsidR="00F96C32" w:rsidRDefault="00A7291E" w:rsidP="00961885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Worked on </w:t>
            </w:r>
            <w:r w:rsidR="00FA4CA3">
              <w:rPr>
                <w:sz w:val="18"/>
              </w:rPr>
              <w:t xml:space="preserve">Application </w:t>
            </w:r>
            <w:r w:rsidR="00F96C32">
              <w:rPr>
                <w:sz w:val="18"/>
              </w:rPr>
              <w:t xml:space="preserve">Migration </w:t>
            </w:r>
            <w:r>
              <w:rPr>
                <w:sz w:val="18"/>
              </w:rPr>
              <w:t xml:space="preserve">project </w:t>
            </w:r>
            <w:r w:rsidR="00562BC0">
              <w:rPr>
                <w:sz w:val="18"/>
              </w:rPr>
              <w:t>to</w:t>
            </w:r>
            <w:r w:rsidR="0019050D">
              <w:rPr>
                <w:sz w:val="18"/>
              </w:rPr>
              <w:t xml:space="preserve"> </w:t>
            </w:r>
            <w:proofErr w:type="spellStart"/>
            <w:r w:rsidR="0019050D">
              <w:rPr>
                <w:sz w:val="18"/>
              </w:rPr>
              <w:t>OpenShift</w:t>
            </w:r>
            <w:proofErr w:type="spellEnd"/>
            <w:r w:rsidR="00344273">
              <w:rPr>
                <w:sz w:val="18"/>
              </w:rPr>
              <w:t xml:space="preserve"> </w:t>
            </w:r>
          </w:p>
          <w:p w:rsidR="003765B9" w:rsidRDefault="0024285F" w:rsidP="00582509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Defining</w:t>
            </w:r>
            <w:r w:rsidR="00582509" w:rsidRPr="00582509">
              <w:rPr>
                <w:sz w:val="18"/>
              </w:rPr>
              <w:t xml:space="preserve"> DevOps </w:t>
            </w:r>
            <w:r w:rsidR="00582509">
              <w:rPr>
                <w:sz w:val="18"/>
              </w:rPr>
              <w:t xml:space="preserve">roadmap and Conduct Assessments across </w:t>
            </w:r>
            <w:r w:rsidR="00484DB8">
              <w:rPr>
                <w:sz w:val="18"/>
              </w:rPr>
              <w:t xml:space="preserve">all </w:t>
            </w:r>
            <w:r w:rsidR="00484DB8" w:rsidRPr="00641B5E">
              <w:rPr>
                <w:sz w:val="18"/>
              </w:rPr>
              <w:t>Commercial</w:t>
            </w:r>
            <w:r w:rsidR="00465593">
              <w:rPr>
                <w:sz w:val="18"/>
              </w:rPr>
              <w:t xml:space="preserve"> Industries (</w:t>
            </w:r>
            <w:r w:rsidR="00582509">
              <w:rPr>
                <w:sz w:val="18"/>
              </w:rPr>
              <w:t>CI</w:t>
            </w:r>
            <w:r w:rsidR="00465593">
              <w:rPr>
                <w:sz w:val="18"/>
              </w:rPr>
              <w:t>)</w:t>
            </w:r>
            <w:r w:rsidR="00582509">
              <w:rPr>
                <w:sz w:val="18"/>
              </w:rPr>
              <w:t xml:space="preserve"> accounts.</w:t>
            </w:r>
          </w:p>
          <w:p w:rsidR="00617A3A" w:rsidRPr="00641B5E" w:rsidRDefault="00617A3A" w:rsidP="00617A3A">
            <w:pPr>
              <w:pStyle w:val="ListParagraph"/>
              <w:numPr>
                <w:ilvl w:val="0"/>
                <w:numId w:val="19"/>
              </w:numPr>
              <w:jc w:val="both"/>
              <w:rPr>
                <w:sz w:val="18"/>
              </w:rPr>
            </w:pPr>
            <w:r w:rsidRPr="00617A3A">
              <w:rPr>
                <w:sz w:val="18"/>
              </w:rPr>
              <w:t>Participate in RFP discussions, prepare solution documents for responses</w:t>
            </w:r>
            <w:r w:rsidR="006272BA">
              <w:rPr>
                <w:sz w:val="18"/>
              </w:rPr>
              <w:t>.</w:t>
            </w:r>
          </w:p>
          <w:p w:rsidR="00E728B5" w:rsidRPr="00641B5E" w:rsidRDefault="008B555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cross functional lead</w:t>
            </w:r>
            <w:r w:rsidR="00E728B5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 xml:space="preserve">hcl technologies ltd </w:t>
            </w:r>
            <w:r w:rsidR="00E728B5" w:rsidRPr="00641B5E">
              <w:rPr>
                <w:sz w:val="20"/>
              </w:rPr>
              <w:t xml:space="preserve">• </w:t>
            </w:r>
            <w:r w:rsidRPr="00641B5E">
              <w:rPr>
                <w:sz w:val="20"/>
              </w:rPr>
              <w:t xml:space="preserve">jul 2016 </w:t>
            </w:r>
            <w:r w:rsidR="00E728B5" w:rsidRPr="00641B5E">
              <w:rPr>
                <w:sz w:val="20"/>
              </w:rPr>
              <w:t xml:space="preserve">– </w:t>
            </w:r>
            <w:r w:rsidRPr="00641B5E">
              <w:rPr>
                <w:sz w:val="20"/>
              </w:rPr>
              <w:t>feb 2018</w:t>
            </w:r>
          </w:p>
          <w:p w:rsidR="00975186" w:rsidRPr="00641B5E" w:rsidRDefault="00975186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DevOps</w:t>
            </w:r>
            <w:r w:rsidR="000F42E0">
              <w:rPr>
                <w:sz w:val="18"/>
              </w:rPr>
              <w:t xml:space="preserve"> &amp;</w:t>
            </w:r>
            <w:r w:rsidRPr="00641B5E">
              <w:rPr>
                <w:sz w:val="18"/>
              </w:rPr>
              <w:t xml:space="preserve"> Automation Lead, V</w:t>
            </w:r>
            <w:r w:rsidR="007F0601" w:rsidRPr="00641B5E">
              <w:rPr>
                <w:sz w:val="18"/>
              </w:rPr>
              <w:t>alue Champion &amp; People Champion</w:t>
            </w:r>
            <w:r w:rsidRPr="00641B5E">
              <w:rPr>
                <w:sz w:val="18"/>
              </w:rPr>
              <w:t>.</w:t>
            </w:r>
          </w:p>
          <w:p w:rsidR="00975186" w:rsidRPr="00641B5E" w:rsidRDefault="00D0437D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Managed a c</w:t>
            </w:r>
            <w:r w:rsidR="00975186" w:rsidRPr="00641B5E">
              <w:rPr>
                <w:sz w:val="18"/>
              </w:rPr>
              <w:t>ross functional team of 16 Members to provide 24x7 support globally.</w:t>
            </w:r>
          </w:p>
          <w:p w:rsidR="00741FF3" w:rsidRPr="00641B5E" w:rsidRDefault="00741FF3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Involved in Automating the </w:t>
            </w:r>
            <w:proofErr w:type="spellStart"/>
            <w:r w:rsidRPr="00641B5E">
              <w:rPr>
                <w:sz w:val="18"/>
              </w:rPr>
              <w:t>Informatica</w:t>
            </w:r>
            <w:proofErr w:type="spellEnd"/>
            <w:r w:rsidRPr="00641B5E">
              <w:rPr>
                <w:sz w:val="18"/>
              </w:rPr>
              <w:t xml:space="preserve"> ETL jobs monitoring by creating a separate monitoring console</w:t>
            </w:r>
            <w:r w:rsidR="007B359A" w:rsidRPr="00641B5E">
              <w:rPr>
                <w:sz w:val="18"/>
              </w:rPr>
              <w:t>.</w:t>
            </w:r>
            <w:r w:rsidR="00CE5295" w:rsidRPr="00641B5E">
              <w:rPr>
                <w:sz w:val="18"/>
              </w:rPr>
              <w:t xml:space="preserve"> (EOMC)</w:t>
            </w:r>
          </w:p>
          <w:p w:rsidR="006D5F2C" w:rsidRPr="00641B5E" w:rsidRDefault="00831E4A" w:rsidP="00961885">
            <w:pPr>
              <w:pStyle w:val="ListParagraph"/>
              <w:numPr>
                <w:ilvl w:val="0"/>
                <w:numId w:val="18"/>
              </w:numPr>
              <w:rPr>
                <w:sz w:val="18"/>
              </w:rPr>
            </w:pPr>
            <w:r w:rsidRPr="00641B5E">
              <w:rPr>
                <w:sz w:val="18"/>
              </w:rPr>
              <w:t>SPOC for BCP</w:t>
            </w:r>
            <w:r w:rsidR="006D5F2C" w:rsidRPr="00641B5E">
              <w:rPr>
                <w:sz w:val="18"/>
              </w:rPr>
              <w:t xml:space="preserve"> - Prepared Business Continuity Plan and executed test report simulation exercise.</w:t>
            </w:r>
          </w:p>
          <w:p w:rsidR="00606FED" w:rsidRPr="00641B5E" w:rsidRDefault="005C03D1" w:rsidP="0038408B">
            <w:pPr>
              <w:pStyle w:val="Heading4"/>
              <w:jc w:val="both"/>
              <w:rPr>
                <w:sz w:val="24"/>
              </w:rPr>
            </w:pPr>
            <w:r>
              <w:rPr>
                <w:sz w:val="20"/>
              </w:rPr>
              <w:t>Cloud support</w:t>
            </w:r>
            <w:r w:rsidR="001D1E88" w:rsidRPr="00641B5E">
              <w:rPr>
                <w:sz w:val="20"/>
              </w:rPr>
              <w:t xml:space="preserve"> lead </w:t>
            </w:r>
            <w:r w:rsidR="00606FED" w:rsidRPr="00641B5E">
              <w:rPr>
                <w:sz w:val="20"/>
              </w:rPr>
              <w:t xml:space="preserve">• hcl technologies ltd • </w:t>
            </w:r>
            <w:r w:rsidR="001D1E88" w:rsidRPr="00641B5E">
              <w:rPr>
                <w:sz w:val="20"/>
              </w:rPr>
              <w:t>feb 2016</w:t>
            </w:r>
            <w:r w:rsidR="00606FED" w:rsidRPr="00641B5E">
              <w:rPr>
                <w:sz w:val="20"/>
              </w:rPr>
              <w:t xml:space="preserve"> – </w:t>
            </w:r>
            <w:r w:rsidR="001D1E88" w:rsidRPr="00641B5E">
              <w:rPr>
                <w:sz w:val="20"/>
              </w:rPr>
              <w:t>jun 2016</w:t>
            </w:r>
          </w:p>
          <w:p w:rsidR="008C416D" w:rsidRPr="00641B5E" w:rsidRDefault="00767B62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Managed a team</w:t>
            </w:r>
            <w:r w:rsidR="008C416D" w:rsidRPr="00641B5E">
              <w:rPr>
                <w:sz w:val="18"/>
              </w:rPr>
              <w:t xml:space="preserve"> of </w:t>
            </w:r>
            <w:r w:rsidR="00A27158">
              <w:rPr>
                <w:sz w:val="18"/>
              </w:rPr>
              <w:t xml:space="preserve">12 Members of </w:t>
            </w:r>
            <w:r w:rsidR="008C416D" w:rsidRPr="00641B5E">
              <w:rPr>
                <w:sz w:val="18"/>
              </w:rPr>
              <w:t xml:space="preserve">Cloud Support engineers to provide 24x7 </w:t>
            </w:r>
            <w:r w:rsidRPr="00641B5E">
              <w:rPr>
                <w:sz w:val="18"/>
              </w:rPr>
              <w:t>s</w:t>
            </w:r>
            <w:r w:rsidR="008C416D" w:rsidRPr="00641B5E">
              <w:rPr>
                <w:sz w:val="18"/>
              </w:rPr>
              <w:t>upport globally.</w:t>
            </w:r>
          </w:p>
          <w:p w:rsidR="008C416D" w:rsidRPr="00641B5E" w:rsidRDefault="008C416D" w:rsidP="001A15E6">
            <w:pPr>
              <w:pStyle w:val="ListParagraph"/>
              <w:numPr>
                <w:ilvl w:val="0"/>
                <w:numId w:val="20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Coordinate efforts in troubleshooting, deployments, upgrades and Sev1/Sev2 issues to ensure timely resolution of issues and provide status updates to the customer.</w:t>
            </w:r>
          </w:p>
          <w:p w:rsidR="00B52ED9" w:rsidRPr="00641B5E" w:rsidRDefault="00B52ED9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 xml:space="preserve">technical lead • hcl technologies ltd • </w:t>
            </w:r>
            <w:r w:rsidR="00EE4BC9" w:rsidRPr="00641B5E">
              <w:rPr>
                <w:sz w:val="20"/>
              </w:rPr>
              <w:t>jan 2012</w:t>
            </w:r>
            <w:r w:rsidRPr="00641B5E">
              <w:rPr>
                <w:sz w:val="20"/>
              </w:rPr>
              <w:t xml:space="preserve"> – </w:t>
            </w:r>
            <w:r w:rsidR="00EE4BC9" w:rsidRPr="00641B5E">
              <w:rPr>
                <w:sz w:val="20"/>
              </w:rPr>
              <w:t>jan 2016</w:t>
            </w:r>
          </w:p>
          <w:p w:rsidR="00EE4BC9" w:rsidRPr="00641B5E" w:rsidRDefault="00EE4BC9" w:rsidP="00AD4527">
            <w:pPr>
              <w:pStyle w:val="ListParagraph"/>
              <w:numPr>
                <w:ilvl w:val="0"/>
                <w:numId w:val="21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version control, build and deploy processes for Oracle EBS, Oracle ASCP, Oracle ADF, Oracle SOA (Middleware), Oracle BI, DWH &amp; Java Projects.</w:t>
            </w:r>
          </w:p>
          <w:p w:rsidR="00287B30" w:rsidRPr="000D3439" w:rsidRDefault="00AD4527" w:rsidP="0047103E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0"/>
              </w:rPr>
            </w:pPr>
            <w:r w:rsidRPr="000D3439">
              <w:rPr>
                <w:sz w:val="18"/>
              </w:rPr>
              <w:t>Design, develop, implement and support configuration plan, branching, build equations suitable for the Agile/scrum methodologies followed in programs/implementation</w:t>
            </w:r>
            <w:r w:rsidR="000D3439" w:rsidRPr="000D3439">
              <w:rPr>
                <w:sz w:val="18"/>
              </w:rPr>
              <w:t>.</w:t>
            </w: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5E64D7" w:rsidRDefault="005E64D7" w:rsidP="00CD62F7">
            <w:pPr>
              <w:pStyle w:val="Heading3"/>
              <w:rPr>
                <w:sz w:val="22"/>
                <w:szCs w:val="20"/>
              </w:rPr>
            </w:pPr>
          </w:p>
          <w:p w:rsidR="00CD62F7" w:rsidRPr="00641B5E" w:rsidRDefault="00CD62F7" w:rsidP="00CD62F7">
            <w:pPr>
              <w:pStyle w:val="Heading3"/>
              <w:rPr>
                <w:sz w:val="34"/>
              </w:rPr>
            </w:pPr>
            <w:r w:rsidRPr="00B763B1">
              <w:rPr>
                <w:sz w:val="22"/>
                <w:szCs w:val="20"/>
              </w:rPr>
              <w:t>professional</w:t>
            </w:r>
            <w:r>
              <w:rPr>
                <w:sz w:val="34"/>
              </w:rPr>
              <w:t xml:space="preserve"> </w:t>
            </w:r>
            <w:sdt>
              <w:sdtPr>
                <w:rPr>
                  <w:sz w:val="34"/>
                </w:rPr>
                <w:alias w:val="Experience:"/>
                <w:tag w:val="Experience:"/>
                <w:id w:val="904719685"/>
                <w:placeholder>
                  <w:docPart w:val="7C9F1223313A423482DCAB6A7FB380D8"/>
                </w:placeholder>
                <w:temporary/>
                <w:showingPlcHdr/>
                <w15:appearance w15:val="hidden"/>
              </w:sdtPr>
              <w:sdtEndPr/>
              <w:sdtContent>
                <w:r w:rsidRPr="00641B5E">
                  <w:rPr>
                    <w:sz w:val="22"/>
                    <w:szCs w:val="20"/>
                  </w:rPr>
                  <w:t>Experience</w:t>
                </w:r>
              </w:sdtContent>
            </w:sdt>
            <w:r>
              <w:rPr>
                <w:sz w:val="34"/>
              </w:rPr>
              <w:t xml:space="preserve"> – </w:t>
            </w:r>
            <w:r w:rsidRPr="00CD62F7">
              <w:rPr>
                <w:sz w:val="22"/>
                <w:szCs w:val="20"/>
              </w:rPr>
              <w:t>continued</w:t>
            </w:r>
            <w:r>
              <w:rPr>
                <w:sz w:val="34"/>
              </w:rPr>
              <w:t>..</w:t>
            </w:r>
          </w:p>
          <w:p w:rsidR="00EB56E9" w:rsidRPr="00641B5E" w:rsidRDefault="00952178" w:rsidP="0038408B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sr configuration analyst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scope international</w:t>
            </w:r>
            <w:r w:rsidR="00EB56E9" w:rsidRPr="00641B5E">
              <w:rPr>
                <w:sz w:val="20"/>
              </w:rPr>
              <w:t xml:space="preserve"> • </w:t>
            </w:r>
            <w:r w:rsidRPr="00641B5E">
              <w:rPr>
                <w:sz w:val="20"/>
              </w:rPr>
              <w:t>sep 2008</w:t>
            </w:r>
            <w:r w:rsidR="00EB56E9" w:rsidRPr="00641B5E">
              <w:rPr>
                <w:sz w:val="20"/>
              </w:rPr>
              <w:t xml:space="preserve"> – </w:t>
            </w:r>
            <w:r w:rsidRPr="00641B5E">
              <w:rPr>
                <w:sz w:val="20"/>
              </w:rPr>
              <w:t>jan 2012</w:t>
            </w:r>
          </w:p>
          <w:p w:rsidR="00952178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Ensure ABG / AIG and SCM Plan reviewed and approved by application Team and SCM</w:t>
            </w:r>
          </w:p>
          <w:p w:rsidR="00EB56E9" w:rsidRPr="00641B5E" w:rsidRDefault="00952178" w:rsidP="00796913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Administerin</w:t>
            </w:r>
            <w:r w:rsidR="00DF23A6" w:rsidRPr="00641B5E">
              <w:rPr>
                <w:sz w:val="18"/>
              </w:rPr>
              <w:t xml:space="preserve">g SCM Tools like </w:t>
            </w:r>
            <w:proofErr w:type="spellStart"/>
            <w:r w:rsidR="00DF23A6" w:rsidRPr="00641B5E">
              <w:rPr>
                <w:sz w:val="18"/>
              </w:rPr>
              <w:t>ClearCase</w:t>
            </w:r>
            <w:proofErr w:type="spellEnd"/>
            <w:r w:rsidR="00DF23A6" w:rsidRPr="00641B5E">
              <w:rPr>
                <w:sz w:val="18"/>
              </w:rPr>
              <w:t>, Subv</w:t>
            </w:r>
            <w:r w:rsidRPr="00641B5E">
              <w:rPr>
                <w:sz w:val="18"/>
              </w:rPr>
              <w:t>ersion, &amp; Jenkins etc.,</w:t>
            </w:r>
          </w:p>
          <w:p w:rsidR="00851347" w:rsidRPr="00641B5E" w:rsidRDefault="00851347" w:rsidP="00851347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Software engineer • melstar information tech ltd • sep 2006 – aug 2008</w:t>
            </w:r>
          </w:p>
          <w:p w:rsidR="00851347" w:rsidRPr="00641B5E" w:rsidRDefault="006E0548" w:rsidP="002945B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Responsible for Build and R</w:t>
            </w:r>
            <w:r w:rsidR="00ED2DEF" w:rsidRPr="00641B5E">
              <w:rPr>
                <w:sz w:val="18"/>
              </w:rPr>
              <w:t>elease Management for all Standard Chartered Bank</w:t>
            </w:r>
            <w:r w:rsidRPr="00641B5E">
              <w:rPr>
                <w:sz w:val="18"/>
              </w:rPr>
              <w:t xml:space="preserve"> applications.</w:t>
            </w:r>
          </w:p>
          <w:p w:rsidR="00535801" w:rsidRPr="00641B5E" w:rsidRDefault="00535801" w:rsidP="00535801">
            <w:pPr>
              <w:pStyle w:val="Heading4"/>
              <w:jc w:val="both"/>
              <w:rPr>
                <w:sz w:val="20"/>
              </w:rPr>
            </w:pPr>
            <w:r w:rsidRPr="00641B5E">
              <w:rPr>
                <w:sz w:val="20"/>
              </w:rPr>
              <w:t>technical support • avantage solutions ltd • jul 2004 – aug 2006</w:t>
            </w:r>
          </w:p>
          <w:p w:rsidR="00535801" w:rsidRDefault="00D80B7A" w:rsidP="0087315D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</w:rPr>
            </w:pPr>
            <w:r w:rsidRPr="00641B5E">
              <w:rPr>
                <w:sz w:val="18"/>
              </w:rPr>
              <w:t>Supported Distributors and retailers in Tamil Nadu, also involved in training the channel partner’s sales.</w:t>
            </w:r>
          </w:p>
          <w:p w:rsidR="000E0F9D" w:rsidRPr="00641B5E" w:rsidRDefault="000E0F9D" w:rsidP="000E0F9D">
            <w:pPr>
              <w:pStyle w:val="ListParagraph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Products: Bank Account Management System, </w:t>
            </w:r>
            <w:proofErr w:type="spellStart"/>
            <w:r>
              <w:rPr>
                <w:sz w:val="18"/>
              </w:rPr>
              <w:t>ChequeMate</w:t>
            </w:r>
            <w:proofErr w:type="spellEnd"/>
          </w:p>
          <w:p w:rsidR="00E728B5" w:rsidRPr="00641B5E" w:rsidRDefault="00B62CC1" w:rsidP="00E728B5">
            <w:pPr>
              <w:pStyle w:val="Heading3"/>
              <w:rPr>
                <w:sz w:val="34"/>
              </w:rPr>
            </w:pPr>
            <w:sdt>
              <w:sdtPr>
                <w:rPr>
                  <w:sz w:val="34"/>
                </w:rPr>
                <w:alias w:val="Education:"/>
                <w:tag w:val="Education:"/>
                <w:id w:val="1349516922"/>
                <w:placeholder>
                  <w:docPart w:val="E1108860281840FDBB6541E6485681CB"/>
                </w:placeholder>
                <w:temporary/>
                <w:showingPlcHdr/>
                <w15:appearance w15:val="hidden"/>
              </w:sdtPr>
              <w:sdtEndPr/>
              <w:sdtContent>
                <w:r w:rsidR="00E728B5" w:rsidRPr="00641B5E">
                  <w:rPr>
                    <w:sz w:val="22"/>
                    <w:szCs w:val="20"/>
                  </w:rPr>
                  <w:t>Education</w:t>
                </w:r>
              </w:sdtContent>
            </w:sdt>
            <w:bookmarkStart w:id="0" w:name="_GoBack"/>
            <w:bookmarkEnd w:id="0"/>
          </w:p>
          <w:p w:rsidR="00E728B5" w:rsidRPr="00641B5E" w:rsidRDefault="00A16709" w:rsidP="00E728B5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sz w:val="18"/>
              </w:rPr>
              <w:t>Bachelor of Business Administration</w:t>
            </w:r>
            <w:r w:rsidR="00E728B5" w:rsidRPr="00641B5E">
              <w:rPr>
                <w:sz w:val="18"/>
              </w:rPr>
              <w:t xml:space="preserve"> • 2005 • UNIVERSITY OF MADRAS</w:t>
            </w:r>
          </w:p>
          <w:p w:rsidR="00E728B5" w:rsidRPr="00641B5E" w:rsidRDefault="00E728B5" w:rsidP="00E728B5">
            <w:pPr>
              <w:pStyle w:val="Heading3"/>
              <w:rPr>
                <w:sz w:val="34"/>
              </w:rPr>
            </w:pPr>
            <w:r w:rsidRPr="00641B5E">
              <w:rPr>
                <w:sz w:val="22"/>
                <w:szCs w:val="20"/>
              </w:rPr>
              <w:t>ACHIEVEMENTS</w:t>
            </w:r>
          </w:p>
          <w:p w:rsidR="00711938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711938" w:rsidRPr="00641B5E">
              <w:rPr>
                <w:sz w:val="18"/>
              </w:rPr>
              <w:t>uarter 2008</w:t>
            </w:r>
          </w:p>
          <w:p w:rsidR="00E728B5" w:rsidRPr="00641B5E" w:rsidRDefault="00711938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Business Champ Award by “Scope International”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01255A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2009</w:t>
            </w:r>
          </w:p>
          <w:p w:rsidR="00E728B5" w:rsidRPr="00641B5E" w:rsidRDefault="00CA3872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Tech</w:t>
            </w:r>
            <w:r w:rsidR="00655B82">
              <w:rPr>
                <w:sz w:val="18"/>
              </w:rPr>
              <w:t>nology</w:t>
            </w:r>
            <w:r>
              <w:rPr>
                <w:sz w:val="18"/>
              </w:rPr>
              <w:t xml:space="preserve"> </w:t>
            </w:r>
            <w:r w:rsidR="00E728B5" w:rsidRPr="00641B5E">
              <w:rPr>
                <w:sz w:val="18"/>
              </w:rPr>
              <w:t xml:space="preserve">Governance Award by “Scope International” for </w:t>
            </w:r>
            <w:r w:rsidR="00C111E4" w:rsidRPr="00641B5E">
              <w:rPr>
                <w:sz w:val="18"/>
              </w:rPr>
              <w:t>1</w:t>
            </w:r>
            <w:r w:rsidR="00C111E4" w:rsidRPr="00641B5E">
              <w:rPr>
                <w:sz w:val="18"/>
                <w:vertAlign w:val="superscript"/>
              </w:rPr>
              <w:t>st</w:t>
            </w:r>
            <w:r w:rsidR="00C111E4" w:rsidRPr="00641B5E">
              <w:rPr>
                <w:sz w:val="18"/>
              </w:rPr>
              <w:t xml:space="preserve"> Q</w:t>
            </w:r>
            <w:r w:rsidR="00E728B5"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Values – Champ Award by </w:t>
            </w:r>
            <w:r w:rsidR="00C111E4" w:rsidRPr="00641B5E">
              <w:rPr>
                <w:sz w:val="18"/>
              </w:rPr>
              <w:t>“Scope International” for 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Q</w:t>
            </w:r>
            <w:r w:rsidRPr="00641B5E">
              <w:rPr>
                <w:sz w:val="18"/>
              </w:rPr>
              <w:t>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Sustainability Champ Team Award by “Scope International” for </w:t>
            </w:r>
            <w:r w:rsidR="00C111E4" w:rsidRPr="00641B5E">
              <w:rPr>
                <w:sz w:val="18"/>
              </w:rPr>
              <w:t>2</w:t>
            </w:r>
            <w:r w:rsidR="00C111E4" w:rsidRPr="00641B5E">
              <w:rPr>
                <w:sz w:val="18"/>
                <w:vertAlign w:val="superscript"/>
              </w:rPr>
              <w:t>nd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2010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Subversion Button A</w:t>
            </w:r>
            <w:r w:rsidR="00555732" w:rsidRPr="00641B5E">
              <w:rPr>
                <w:sz w:val="18"/>
              </w:rPr>
              <w:t>wards by “Brocade Comm.</w:t>
            </w:r>
            <w:r w:rsidRPr="00641B5E">
              <w:rPr>
                <w:sz w:val="18"/>
              </w:rPr>
              <w:t xml:space="preserve"> Systems, </w:t>
            </w:r>
            <w:proofErr w:type="spellStart"/>
            <w:r w:rsidRPr="00641B5E">
              <w:rPr>
                <w:sz w:val="18"/>
              </w:rPr>
              <w:t>Inc</w:t>
            </w:r>
            <w:proofErr w:type="spellEnd"/>
            <w:r w:rsidRPr="00641B5E">
              <w:rPr>
                <w:sz w:val="18"/>
              </w:rPr>
              <w:t xml:space="preserve">” for </w:t>
            </w:r>
            <w:r w:rsidR="00C111E4" w:rsidRPr="00641B5E">
              <w:rPr>
                <w:sz w:val="18"/>
              </w:rPr>
              <w:t>4</w:t>
            </w:r>
            <w:r w:rsidR="00C111E4" w:rsidRPr="00641B5E">
              <w:rPr>
                <w:sz w:val="18"/>
                <w:vertAlign w:val="superscript"/>
              </w:rPr>
              <w:t>th</w:t>
            </w:r>
            <w:r w:rsidR="00C111E4" w:rsidRPr="00641B5E">
              <w:rPr>
                <w:sz w:val="18"/>
              </w:rPr>
              <w:t xml:space="preserve"> </w:t>
            </w:r>
            <w:r w:rsidRPr="00641B5E">
              <w:rPr>
                <w:sz w:val="18"/>
              </w:rPr>
              <w:t>Quarter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 xml:space="preserve">Value Creation Award by HCL – Achieved more than a target ($ Value) </w:t>
            </w:r>
            <w:r w:rsidR="00C510FE" w:rsidRPr="00641B5E">
              <w:rPr>
                <w:sz w:val="18"/>
              </w:rPr>
              <w:t>-</w:t>
            </w:r>
            <w:r w:rsidRPr="00641B5E">
              <w:rPr>
                <w:sz w:val="18"/>
              </w:rPr>
              <w:t xml:space="preserve"> 2012</w:t>
            </w:r>
          </w:p>
          <w:p w:rsidR="00E728B5" w:rsidRPr="00641B5E" w:rsidRDefault="00E728B5" w:rsidP="00A6317B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641B5E">
              <w:rPr>
                <w:sz w:val="18"/>
              </w:rPr>
              <w:t>Spot Award by HCL – Achieved more than</w:t>
            </w:r>
            <w:r w:rsidR="0018505E" w:rsidRPr="00641B5E">
              <w:rPr>
                <w:sz w:val="18"/>
              </w:rPr>
              <w:t xml:space="preserve"> a target ($ Value) -</w:t>
            </w:r>
            <w:r w:rsidRPr="00641B5E">
              <w:rPr>
                <w:sz w:val="18"/>
              </w:rPr>
              <w:t xml:space="preserve"> 2013</w:t>
            </w:r>
          </w:p>
          <w:p w:rsidR="00834418" w:rsidRPr="00A859EE" w:rsidRDefault="00E728B5" w:rsidP="0080206A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A859EE">
              <w:rPr>
                <w:sz w:val="18"/>
              </w:rPr>
              <w:t>HCL Badminton Tournament 2016 (Runners)</w:t>
            </w:r>
            <w:r w:rsidR="00A859EE" w:rsidRPr="00A859EE">
              <w:rPr>
                <w:sz w:val="18"/>
              </w:rPr>
              <w:t xml:space="preserve"> &amp;</w:t>
            </w:r>
            <w:r w:rsidR="00834418" w:rsidRPr="00A859EE">
              <w:rPr>
                <w:sz w:val="18"/>
              </w:rPr>
              <w:t xml:space="preserve"> 2017 (Winners)</w:t>
            </w:r>
          </w:p>
          <w:p w:rsidR="00E728B5" w:rsidRPr="00641B5E" w:rsidRDefault="00D00CAC" w:rsidP="00AB2A2C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18"/>
              </w:rPr>
              <w:t>H</w:t>
            </w:r>
            <w:r w:rsidR="00633879">
              <w:rPr>
                <w:sz w:val="18"/>
              </w:rPr>
              <w:t xml:space="preserve">ave found </w:t>
            </w:r>
            <w:r w:rsidR="002A5440">
              <w:rPr>
                <w:sz w:val="18"/>
              </w:rPr>
              <w:t xml:space="preserve">few </w:t>
            </w:r>
            <w:r w:rsidR="00986DCB">
              <w:rPr>
                <w:sz w:val="18"/>
              </w:rPr>
              <w:t>Bug</w:t>
            </w:r>
            <w:r w:rsidR="002A5440">
              <w:rPr>
                <w:sz w:val="18"/>
              </w:rPr>
              <w:t>s/Issues</w:t>
            </w:r>
            <w:r w:rsidR="00986DCB">
              <w:rPr>
                <w:sz w:val="18"/>
              </w:rPr>
              <w:t xml:space="preserve"> in Version control tools </w:t>
            </w:r>
            <w:r w:rsidR="00E471E0">
              <w:rPr>
                <w:sz w:val="18"/>
              </w:rPr>
              <w:t>–</w:t>
            </w:r>
            <w:r w:rsidR="00986DCB">
              <w:rPr>
                <w:sz w:val="18"/>
              </w:rPr>
              <w:t xml:space="preserve"> </w:t>
            </w:r>
            <w:proofErr w:type="spellStart"/>
            <w:r w:rsidR="00E471E0">
              <w:rPr>
                <w:sz w:val="18"/>
              </w:rPr>
              <w:t>CollabNet</w:t>
            </w:r>
            <w:proofErr w:type="spellEnd"/>
            <w:r w:rsidR="00E471E0">
              <w:rPr>
                <w:sz w:val="18"/>
              </w:rPr>
              <w:t xml:space="preserve"> </w:t>
            </w:r>
            <w:r w:rsidR="008B716C">
              <w:rPr>
                <w:sz w:val="18"/>
              </w:rPr>
              <w:t xml:space="preserve">Subversion, </w:t>
            </w:r>
            <w:proofErr w:type="spellStart"/>
            <w:r w:rsidR="008B716C">
              <w:rPr>
                <w:sz w:val="18"/>
              </w:rPr>
              <w:t>CollabNet</w:t>
            </w:r>
            <w:proofErr w:type="spellEnd"/>
            <w:r w:rsidR="00AB0933">
              <w:rPr>
                <w:sz w:val="18"/>
              </w:rPr>
              <w:t xml:space="preserve"> Subversion Edge </w:t>
            </w:r>
            <w:r w:rsidR="00986DCB">
              <w:rPr>
                <w:sz w:val="18"/>
              </w:rPr>
              <w:t xml:space="preserve">&amp; GitHub. Vendor </w:t>
            </w:r>
            <w:r w:rsidR="007F6B15">
              <w:rPr>
                <w:sz w:val="18"/>
              </w:rPr>
              <w:t>have</w:t>
            </w:r>
            <w:r w:rsidR="00E471E0">
              <w:rPr>
                <w:sz w:val="18"/>
              </w:rPr>
              <w:t xml:space="preserve"> </w:t>
            </w:r>
            <w:r w:rsidR="00986DCB">
              <w:rPr>
                <w:sz w:val="18"/>
              </w:rPr>
              <w:t xml:space="preserve">accepted </w:t>
            </w:r>
            <w:r w:rsidR="00E471E0">
              <w:rPr>
                <w:sz w:val="18"/>
              </w:rPr>
              <w:t>my</w:t>
            </w:r>
            <w:r w:rsidR="00986DCB">
              <w:rPr>
                <w:sz w:val="18"/>
              </w:rPr>
              <w:t xml:space="preserve"> case</w:t>
            </w:r>
            <w:r w:rsidR="00BA2287">
              <w:rPr>
                <w:sz w:val="18"/>
              </w:rPr>
              <w:t>s</w:t>
            </w:r>
            <w:r w:rsidR="00986DCB">
              <w:rPr>
                <w:sz w:val="18"/>
              </w:rPr>
              <w:t xml:space="preserve"> and implemented</w:t>
            </w:r>
            <w:r w:rsidR="00E36009">
              <w:rPr>
                <w:sz w:val="18"/>
              </w:rPr>
              <w:t xml:space="preserve"> in production.</w:t>
            </w:r>
          </w:p>
        </w:tc>
      </w:tr>
    </w:tbl>
    <w:p w:rsidR="00290AAA" w:rsidRPr="00641B5E" w:rsidRDefault="00290AAA" w:rsidP="0012755C">
      <w:pPr>
        <w:pStyle w:val="NoSpacing"/>
        <w:rPr>
          <w:sz w:val="24"/>
        </w:rPr>
      </w:pPr>
    </w:p>
    <w:sectPr w:rsidR="00290AAA" w:rsidRPr="00641B5E" w:rsidSect="00EF7CC9">
      <w:footerReference w:type="default" r:id="rId18"/>
      <w:footerReference w:type="first" r:id="rId1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CC1" w:rsidRDefault="00B62CC1" w:rsidP="00713050">
      <w:pPr>
        <w:spacing w:line="240" w:lineRule="auto"/>
      </w:pPr>
      <w:r>
        <w:separator/>
      </w:r>
    </w:p>
  </w:endnote>
  <w:endnote w:type="continuationSeparator" w:id="0">
    <w:p w:rsidR="00B62CC1" w:rsidRDefault="00B62C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A16635" w:rsidRPr="00153AC1" w:rsidTr="00D24F9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17F1897C" wp14:editId="283428E0">
                    <wp:extent cx="329184" cy="329184"/>
                    <wp:effectExtent l="0" t="0" r="0" b="0"/>
                    <wp:docPr id="1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3" name="Oval 2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3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" name="Freeform 7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Isosceles Triangle 24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0507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wgKAgAABA5AAAOAAAAZHJzL2Uyb0RvYy54bWzsW1lv3DYQfi/Q/0DosUCzq2N1LLIODOdo&#10;ACMJGrdJHmUttStUK6qS7LX76zscilrSe5B20rQo5AevjhkOOcdHzpB6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VPowgKAgAABA5AAAOAAAAAAAAAAAAAAAAAC4CAABkcnMvZTJvRG9jLnhtbFBL&#10;AQItABQABgAIAAAAIQBoRxvQ2AAAAAMBAAAPAAAAAAAAAAAAAAAAAIIKAABkcnMvZG93bnJldi54&#10;bWxQSwUGAAAAAAQABADzAAAAhwsAAAAA&#10;">
                    <o:lock v:ext="edit" aspectratio="t"/>
                    <v:oval id="Oval 2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" fillcolor="#4a66ac [3204]" stroked="f" strokeweight="1.25pt"/>
                    <v:group id="Group 3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shape id="Freeform 7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Uj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yBvy/xB8j1LwAAAP//AwBQSwECLQAUAAYACAAAACEA2+H2y+4AAACFAQAAEwAAAAAAAAAA&#10;AAAAAAAAAAAAW0NvbnRlbnRfVHlwZXNdLnhtbFBLAQItABQABgAIAAAAIQBa9CxbvwAAABUBAAAL&#10;AAAAAAAAAAAAAAAAAB8BAABfcmVscy8ucmVsc1BLAQItABQABgAIAAAAIQBTiVUj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4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7410D025" wp14:editId="440E132D">
                    <wp:extent cx="329184" cy="329184"/>
                    <wp:effectExtent l="0" t="0" r="13970" b="13970"/>
                    <wp:docPr id="25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6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F521C1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9KMB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I1mv0o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A16635" w:rsidRPr="00153AC1" w:rsidTr="00D24F9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A16635" w:rsidRPr="00153AC1" w:rsidRDefault="00B62CC1" w:rsidP="00A1663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204258722"/>
              <w:placeholder>
                <w:docPart w:val="24634A17F4284EB09A65F8DECF87DF8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A16635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498998614"/>
            <w:placeholder>
              <w:docPart w:val="75644B796CBC41DA838F8E55660FCC4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A16635" w:rsidRPr="00153AC1" w:rsidRDefault="00A16635" w:rsidP="00A16635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A16635" w:rsidRPr="00153AC1" w:rsidRDefault="00A16635" w:rsidP="00A16635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7Colorful-Accent1"/>
      <w:tblW w:w="0" w:type="auto"/>
      <w:jc w:val="center"/>
      <w:tblLook w:val="04A0" w:firstRow="1" w:lastRow="0" w:firstColumn="1" w:lastColumn="0" w:noHBand="0" w:noVBand="1"/>
      <w:tblDescription w:val="Footer layout table for contact Information"/>
    </w:tblPr>
    <w:tblGrid>
      <w:gridCol w:w="2277"/>
      <w:gridCol w:w="1679"/>
      <w:gridCol w:w="222"/>
      <w:gridCol w:w="222"/>
    </w:tblGrid>
    <w:tr w:rsidR="00712D66" w:rsidRPr="00153AC1" w:rsidTr="00D710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"/>
        <w:jc w:val="center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5D639C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" fillcolor="#4a66ac [3204]" stroked="f" strokeweight="1.25pt"/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" path="m287158,209029l392549,138910r107960,70119l785097,,,,287158,209029xe" fillcolor="black [3213]" stroked="f" strokeweight="1.25pt"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" path="m,243343l179100,,372486,243343,,243343xe" fillcolor="black [3213]" stroked="f" strokeweight="1.25pt"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" fillcolor="black [3213]" stroked="f" strokeweight="1.25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AE6243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  <w:r w:rsidRPr="00153AC1">
            <w:rPr>
              <w:noProof/>
              <w:sz w:val="18"/>
              <w:szCs w:val="18"/>
              <w:lang w:val="en-IN" w:eastAsia="en-IN"/>
            </w:rPr>
            <mc:AlternateContent>
              <mc:Choice Requires="wpg">
                <w:drawing>
                  <wp:inline distT="0" distB="0" distL="0" distR="0" wp14:anchorId="3FB87236" wp14:editId="22026905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B30E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a66ac [3204]" strokecolor="#4a66ac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217980" w:rsidRPr="00153AC1" w:rsidRDefault="00217980" w:rsidP="00217980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  <w:tr w:rsidR="00712D66" w:rsidRPr="00153AC1" w:rsidTr="00D710D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79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:rsidR="00811117" w:rsidRPr="00153AC1" w:rsidRDefault="00B62CC1" w:rsidP="00D710D5">
          <w:pPr>
            <w:pStyle w:val="Footer"/>
            <w:jc w:val="left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ter email:"/>
              <w:tag w:val="Enter email:"/>
              <w:id w:val="-1689822732"/>
              <w:placeholder>
                <w:docPart w:val="0F1055A39DC64E00BA475AF556CC756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2537C" w:rsidRPr="00153AC1">
                <w:rPr>
                  <w:sz w:val="18"/>
                  <w:szCs w:val="18"/>
                </w:rPr>
                <w:t>mail4senthilc@yahoo.com</w:t>
              </w:r>
            </w:sdtContent>
          </w:sdt>
        </w:p>
      </w:tc>
      <w:tc>
        <w:tcPr>
          <w:tcW w:w="0" w:type="auto"/>
          <w:shd w:val="clear" w:color="auto" w:fill="auto"/>
        </w:tcPr>
        <w:sdt>
          <w:sdtPr>
            <w:rPr>
              <w:sz w:val="18"/>
              <w:szCs w:val="18"/>
            </w:rPr>
            <w:alias w:val="Enter twitter handle:"/>
            <w:tag w:val="Enter twitter handle:"/>
            <w:id w:val="1081720897"/>
            <w:placeholder>
              <w:docPart w:val="535FF966EACA47ACAC9A642190751F1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153AC1" w:rsidRDefault="00AE6243" w:rsidP="00AE6243">
              <w:pPr>
                <w:pStyle w:val="Footer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rPr>
                  <w:sz w:val="18"/>
                  <w:szCs w:val="18"/>
                </w:rPr>
              </w:pPr>
              <w:r w:rsidRPr="00153AC1">
                <w:rPr>
                  <w:sz w:val="18"/>
                  <w:szCs w:val="18"/>
                </w:rPr>
                <w:t>+91 98401 66418</w:t>
              </w:r>
            </w:p>
          </w:sdtContent>
        </w:sdt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</w:tcPr>
        <w:p w:rsidR="00811117" w:rsidRPr="00153AC1" w:rsidRDefault="00811117" w:rsidP="00AE6243">
          <w:pPr>
            <w:pStyle w:val="Footer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sz w:val="18"/>
              <w:szCs w:val="18"/>
            </w:rPr>
          </w:pPr>
        </w:p>
      </w:tc>
    </w:tr>
  </w:tbl>
  <w:p w:rsidR="00217980" w:rsidRPr="00153AC1" w:rsidRDefault="00217980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CC1" w:rsidRDefault="00B62CC1" w:rsidP="00713050">
      <w:pPr>
        <w:spacing w:line="240" w:lineRule="auto"/>
      </w:pPr>
      <w:r>
        <w:separator/>
      </w:r>
    </w:p>
  </w:footnote>
  <w:footnote w:type="continuationSeparator" w:id="0">
    <w:p w:rsidR="00B62CC1" w:rsidRDefault="00B62CC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A2175"/>
    <w:multiLevelType w:val="hybridMultilevel"/>
    <w:tmpl w:val="744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CC02EF"/>
    <w:multiLevelType w:val="hybridMultilevel"/>
    <w:tmpl w:val="7D38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041E"/>
    <w:multiLevelType w:val="hybridMultilevel"/>
    <w:tmpl w:val="57BAF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F1C7E"/>
    <w:multiLevelType w:val="hybridMultilevel"/>
    <w:tmpl w:val="79AE7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1E29"/>
    <w:multiLevelType w:val="hybridMultilevel"/>
    <w:tmpl w:val="918E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27E6"/>
    <w:multiLevelType w:val="hybridMultilevel"/>
    <w:tmpl w:val="C746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5495"/>
    <w:multiLevelType w:val="hybridMultilevel"/>
    <w:tmpl w:val="1C122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A0FD9"/>
    <w:multiLevelType w:val="hybridMultilevel"/>
    <w:tmpl w:val="D1D2E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13AA8"/>
    <w:multiLevelType w:val="hybridMultilevel"/>
    <w:tmpl w:val="0FD81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C5D00"/>
    <w:multiLevelType w:val="hybridMultilevel"/>
    <w:tmpl w:val="42B80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11"/>
  </w:num>
  <w:num w:numId="16">
    <w:abstractNumId w:val="14"/>
  </w:num>
  <w:num w:numId="17">
    <w:abstractNumId w:val="10"/>
  </w:num>
  <w:num w:numId="18">
    <w:abstractNumId w:val="21"/>
  </w:num>
  <w:num w:numId="19">
    <w:abstractNumId w:val="15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9D"/>
    <w:rsid w:val="00002787"/>
    <w:rsid w:val="00005098"/>
    <w:rsid w:val="0000713F"/>
    <w:rsid w:val="0001255A"/>
    <w:rsid w:val="00013275"/>
    <w:rsid w:val="00020A3C"/>
    <w:rsid w:val="0002694C"/>
    <w:rsid w:val="00032852"/>
    <w:rsid w:val="000352E1"/>
    <w:rsid w:val="00035D5E"/>
    <w:rsid w:val="000403D0"/>
    <w:rsid w:val="000409D8"/>
    <w:rsid w:val="000415FE"/>
    <w:rsid w:val="00044B28"/>
    <w:rsid w:val="000466D0"/>
    <w:rsid w:val="000475FB"/>
    <w:rsid w:val="00051285"/>
    <w:rsid w:val="000515FF"/>
    <w:rsid w:val="0005244D"/>
    <w:rsid w:val="00053860"/>
    <w:rsid w:val="00054183"/>
    <w:rsid w:val="00055EE4"/>
    <w:rsid w:val="000608ED"/>
    <w:rsid w:val="00070D96"/>
    <w:rsid w:val="00080926"/>
    <w:rsid w:val="0008373C"/>
    <w:rsid w:val="00083F12"/>
    <w:rsid w:val="0008528F"/>
    <w:rsid w:val="00091382"/>
    <w:rsid w:val="000A07DA"/>
    <w:rsid w:val="000A2BFA"/>
    <w:rsid w:val="000A472F"/>
    <w:rsid w:val="000A6501"/>
    <w:rsid w:val="000B0619"/>
    <w:rsid w:val="000B6097"/>
    <w:rsid w:val="000B61CA"/>
    <w:rsid w:val="000B64FC"/>
    <w:rsid w:val="000C148D"/>
    <w:rsid w:val="000C326F"/>
    <w:rsid w:val="000D3439"/>
    <w:rsid w:val="000D4D25"/>
    <w:rsid w:val="000E0F9D"/>
    <w:rsid w:val="000E1EAF"/>
    <w:rsid w:val="000E6F38"/>
    <w:rsid w:val="000E7B09"/>
    <w:rsid w:val="000F1E73"/>
    <w:rsid w:val="000F2A49"/>
    <w:rsid w:val="000F4268"/>
    <w:rsid w:val="000F42E0"/>
    <w:rsid w:val="000F66A0"/>
    <w:rsid w:val="000F75CA"/>
    <w:rsid w:val="000F7610"/>
    <w:rsid w:val="0010038D"/>
    <w:rsid w:val="001015D3"/>
    <w:rsid w:val="001035F7"/>
    <w:rsid w:val="00105113"/>
    <w:rsid w:val="001055C5"/>
    <w:rsid w:val="0011132B"/>
    <w:rsid w:val="00113A83"/>
    <w:rsid w:val="00114ED0"/>
    <w:rsid w:val="00114ED7"/>
    <w:rsid w:val="001208FE"/>
    <w:rsid w:val="0012755C"/>
    <w:rsid w:val="00130CB8"/>
    <w:rsid w:val="00133364"/>
    <w:rsid w:val="00134529"/>
    <w:rsid w:val="00140472"/>
    <w:rsid w:val="00140B0E"/>
    <w:rsid w:val="00141F50"/>
    <w:rsid w:val="001448F0"/>
    <w:rsid w:val="00151AFC"/>
    <w:rsid w:val="00153A06"/>
    <w:rsid w:val="00153AC1"/>
    <w:rsid w:val="001554B7"/>
    <w:rsid w:val="00165BF8"/>
    <w:rsid w:val="00165F86"/>
    <w:rsid w:val="00167702"/>
    <w:rsid w:val="001677B7"/>
    <w:rsid w:val="00170817"/>
    <w:rsid w:val="00172EF5"/>
    <w:rsid w:val="00180930"/>
    <w:rsid w:val="00180FD4"/>
    <w:rsid w:val="0018381A"/>
    <w:rsid w:val="00184ACC"/>
    <w:rsid w:val="0018505E"/>
    <w:rsid w:val="001877F8"/>
    <w:rsid w:val="0019050D"/>
    <w:rsid w:val="00190D17"/>
    <w:rsid w:val="00191612"/>
    <w:rsid w:val="0019223A"/>
    <w:rsid w:val="001A0ECA"/>
    <w:rsid w:val="001A15E6"/>
    <w:rsid w:val="001A5CA9"/>
    <w:rsid w:val="001B21A7"/>
    <w:rsid w:val="001B2AC1"/>
    <w:rsid w:val="001B3B35"/>
    <w:rsid w:val="001B3C3B"/>
    <w:rsid w:val="001B403A"/>
    <w:rsid w:val="001C1DF5"/>
    <w:rsid w:val="001C2B41"/>
    <w:rsid w:val="001C415B"/>
    <w:rsid w:val="001D1E88"/>
    <w:rsid w:val="001D5658"/>
    <w:rsid w:val="001D733E"/>
    <w:rsid w:val="001D7B32"/>
    <w:rsid w:val="001E2933"/>
    <w:rsid w:val="001E3D65"/>
    <w:rsid w:val="001E6BE3"/>
    <w:rsid w:val="001E6E84"/>
    <w:rsid w:val="001F4583"/>
    <w:rsid w:val="001F51C5"/>
    <w:rsid w:val="001F551B"/>
    <w:rsid w:val="001F6663"/>
    <w:rsid w:val="00200E41"/>
    <w:rsid w:val="00204B78"/>
    <w:rsid w:val="002113A4"/>
    <w:rsid w:val="00211F4D"/>
    <w:rsid w:val="002156CA"/>
    <w:rsid w:val="00216EEB"/>
    <w:rsid w:val="00217980"/>
    <w:rsid w:val="00221675"/>
    <w:rsid w:val="002218F4"/>
    <w:rsid w:val="00233469"/>
    <w:rsid w:val="00234ADA"/>
    <w:rsid w:val="00241F04"/>
    <w:rsid w:val="0024285F"/>
    <w:rsid w:val="0024542A"/>
    <w:rsid w:val="0024594B"/>
    <w:rsid w:val="00247EB1"/>
    <w:rsid w:val="002537C4"/>
    <w:rsid w:val="00262E51"/>
    <w:rsid w:val="00271437"/>
    <w:rsid w:val="00271662"/>
    <w:rsid w:val="0027404F"/>
    <w:rsid w:val="0028164C"/>
    <w:rsid w:val="002842D6"/>
    <w:rsid w:val="00287B30"/>
    <w:rsid w:val="00290AAA"/>
    <w:rsid w:val="00293B83"/>
    <w:rsid w:val="002945B1"/>
    <w:rsid w:val="002950D9"/>
    <w:rsid w:val="002974BB"/>
    <w:rsid w:val="002A09ED"/>
    <w:rsid w:val="002A24B5"/>
    <w:rsid w:val="002A49E1"/>
    <w:rsid w:val="002A5440"/>
    <w:rsid w:val="002B091C"/>
    <w:rsid w:val="002B74F3"/>
    <w:rsid w:val="002B7DA7"/>
    <w:rsid w:val="002C2CDD"/>
    <w:rsid w:val="002C38AA"/>
    <w:rsid w:val="002C4ECA"/>
    <w:rsid w:val="002C57EF"/>
    <w:rsid w:val="002D032F"/>
    <w:rsid w:val="002D057C"/>
    <w:rsid w:val="002D45C6"/>
    <w:rsid w:val="002D4EE8"/>
    <w:rsid w:val="002E0311"/>
    <w:rsid w:val="002F03FA"/>
    <w:rsid w:val="002F2C17"/>
    <w:rsid w:val="002F3403"/>
    <w:rsid w:val="00303ACA"/>
    <w:rsid w:val="00310E49"/>
    <w:rsid w:val="003135C6"/>
    <w:rsid w:val="00313E86"/>
    <w:rsid w:val="00323602"/>
    <w:rsid w:val="003250CA"/>
    <w:rsid w:val="0033142C"/>
    <w:rsid w:val="00333AFC"/>
    <w:rsid w:val="00333CD3"/>
    <w:rsid w:val="00335EED"/>
    <w:rsid w:val="00336214"/>
    <w:rsid w:val="00340365"/>
    <w:rsid w:val="00342B64"/>
    <w:rsid w:val="00344273"/>
    <w:rsid w:val="003524E9"/>
    <w:rsid w:val="00360328"/>
    <w:rsid w:val="00360490"/>
    <w:rsid w:val="003636C7"/>
    <w:rsid w:val="00364079"/>
    <w:rsid w:val="00365606"/>
    <w:rsid w:val="003672DE"/>
    <w:rsid w:val="00374C5A"/>
    <w:rsid w:val="00376231"/>
    <w:rsid w:val="003765B9"/>
    <w:rsid w:val="0038044E"/>
    <w:rsid w:val="00383494"/>
    <w:rsid w:val="00383D17"/>
    <w:rsid w:val="0038408B"/>
    <w:rsid w:val="00390993"/>
    <w:rsid w:val="00390BDC"/>
    <w:rsid w:val="003924E2"/>
    <w:rsid w:val="00393D15"/>
    <w:rsid w:val="003A2AA8"/>
    <w:rsid w:val="003A45BB"/>
    <w:rsid w:val="003B2518"/>
    <w:rsid w:val="003C5528"/>
    <w:rsid w:val="003C7015"/>
    <w:rsid w:val="003D03E5"/>
    <w:rsid w:val="003E0445"/>
    <w:rsid w:val="003E16F3"/>
    <w:rsid w:val="003E7272"/>
    <w:rsid w:val="003F21EB"/>
    <w:rsid w:val="003F2B6E"/>
    <w:rsid w:val="003F3BAC"/>
    <w:rsid w:val="003F446B"/>
    <w:rsid w:val="003F7C52"/>
    <w:rsid w:val="004017BB"/>
    <w:rsid w:val="004077FB"/>
    <w:rsid w:val="00417BAC"/>
    <w:rsid w:val="00421CB1"/>
    <w:rsid w:val="004244FF"/>
    <w:rsid w:val="00424DD9"/>
    <w:rsid w:val="004366CC"/>
    <w:rsid w:val="00441200"/>
    <w:rsid w:val="00442CB3"/>
    <w:rsid w:val="00442D87"/>
    <w:rsid w:val="004501EA"/>
    <w:rsid w:val="00451BB8"/>
    <w:rsid w:val="00452777"/>
    <w:rsid w:val="00454762"/>
    <w:rsid w:val="00454D8C"/>
    <w:rsid w:val="00456148"/>
    <w:rsid w:val="0046104A"/>
    <w:rsid w:val="0046224B"/>
    <w:rsid w:val="00462978"/>
    <w:rsid w:val="00464883"/>
    <w:rsid w:val="00465593"/>
    <w:rsid w:val="004658C4"/>
    <w:rsid w:val="00466418"/>
    <w:rsid w:val="00467503"/>
    <w:rsid w:val="004717C5"/>
    <w:rsid w:val="0047217F"/>
    <w:rsid w:val="004721C4"/>
    <w:rsid w:val="00482162"/>
    <w:rsid w:val="00482CDF"/>
    <w:rsid w:val="00484A3E"/>
    <w:rsid w:val="00484DB8"/>
    <w:rsid w:val="00490213"/>
    <w:rsid w:val="00490CED"/>
    <w:rsid w:val="0049337C"/>
    <w:rsid w:val="004954CF"/>
    <w:rsid w:val="004A1BFB"/>
    <w:rsid w:val="004A24CC"/>
    <w:rsid w:val="004A673E"/>
    <w:rsid w:val="004B07D6"/>
    <w:rsid w:val="004B4DFF"/>
    <w:rsid w:val="004C0C30"/>
    <w:rsid w:val="004D254C"/>
    <w:rsid w:val="004D3240"/>
    <w:rsid w:val="004D4EB8"/>
    <w:rsid w:val="004D7578"/>
    <w:rsid w:val="0050136A"/>
    <w:rsid w:val="00502137"/>
    <w:rsid w:val="00503543"/>
    <w:rsid w:val="005119E4"/>
    <w:rsid w:val="0051234E"/>
    <w:rsid w:val="0051403A"/>
    <w:rsid w:val="00514665"/>
    <w:rsid w:val="00515741"/>
    <w:rsid w:val="005232B5"/>
    <w:rsid w:val="005233DB"/>
    <w:rsid w:val="00523479"/>
    <w:rsid w:val="0052367D"/>
    <w:rsid w:val="00523733"/>
    <w:rsid w:val="005258E7"/>
    <w:rsid w:val="00526249"/>
    <w:rsid w:val="005265B1"/>
    <w:rsid w:val="005304B9"/>
    <w:rsid w:val="0053381D"/>
    <w:rsid w:val="005347FE"/>
    <w:rsid w:val="00535801"/>
    <w:rsid w:val="00542601"/>
    <w:rsid w:val="00543DB7"/>
    <w:rsid w:val="0055101C"/>
    <w:rsid w:val="00554E00"/>
    <w:rsid w:val="00555732"/>
    <w:rsid w:val="00560E2B"/>
    <w:rsid w:val="0056142D"/>
    <w:rsid w:val="00562BC0"/>
    <w:rsid w:val="00563F10"/>
    <w:rsid w:val="005729B0"/>
    <w:rsid w:val="00574777"/>
    <w:rsid w:val="005766F0"/>
    <w:rsid w:val="0057720B"/>
    <w:rsid w:val="005801F8"/>
    <w:rsid w:val="0058123C"/>
    <w:rsid w:val="005816ED"/>
    <w:rsid w:val="00582509"/>
    <w:rsid w:val="00583308"/>
    <w:rsid w:val="00585686"/>
    <w:rsid w:val="00585A47"/>
    <w:rsid w:val="00587102"/>
    <w:rsid w:val="00591B53"/>
    <w:rsid w:val="005930F2"/>
    <w:rsid w:val="00596BA6"/>
    <w:rsid w:val="005A4AE2"/>
    <w:rsid w:val="005B042B"/>
    <w:rsid w:val="005B1798"/>
    <w:rsid w:val="005B660E"/>
    <w:rsid w:val="005C03D1"/>
    <w:rsid w:val="005C169A"/>
    <w:rsid w:val="005C1FA5"/>
    <w:rsid w:val="005C5C37"/>
    <w:rsid w:val="005C6306"/>
    <w:rsid w:val="005C790A"/>
    <w:rsid w:val="005D1537"/>
    <w:rsid w:val="005D2BC0"/>
    <w:rsid w:val="005D6190"/>
    <w:rsid w:val="005E6061"/>
    <w:rsid w:val="005E64D7"/>
    <w:rsid w:val="005E67CC"/>
    <w:rsid w:val="005F69E6"/>
    <w:rsid w:val="005F7835"/>
    <w:rsid w:val="00602E2B"/>
    <w:rsid w:val="00606FED"/>
    <w:rsid w:val="006075E9"/>
    <w:rsid w:val="006107A8"/>
    <w:rsid w:val="00611634"/>
    <w:rsid w:val="00616757"/>
    <w:rsid w:val="00617A3A"/>
    <w:rsid w:val="00621DFC"/>
    <w:rsid w:val="006228BC"/>
    <w:rsid w:val="0062537C"/>
    <w:rsid w:val="006272BA"/>
    <w:rsid w:val="006303D1"/>
    <w:rsid w:val="00631FFA"/>
    <w:rsid w:val="0063239B"/>
    <w:rsid w:val="0063385C"/>
    <w:rsid w:val="00633879"/>
    <w:rsid w:val="00635BE7"/>
    <w:rsid w:val="00637FC4"/>
    <w:rsid w:val="00641630"/>
    <w:rsid w:val="00641B5E"/>
    <w:rsid w:val="006421C7"/>
    <w:rsid w:val="006506FA"/>
    <w:rsid w:val="00655B82"/>
    <w:rsid w:val="0065687D"/>
    <w:rsid w:val="00660801"/>
    <w:rsid w:val="00665CA3"/>
    <w:rsid w:val="00666CFB"/>
    <w:rsid w:val="00672B42"/>
    <w:rsid w:val="00672E34"/>
    <w:rsid w:val="00680383"/>
    <w:rsid w:val="0068251D"/>
    <w:rsid w:val="006843CB"/>
    <w:rsid w:val="00684488"/>
    <w:rsid w:val="006926C3"/>
    <w:rsid w:val="006A0928"/>
    <w:rsid w:val="006A110D"/>
    <w:rsid w:val="006A1F71"/>
    <w:rsid w:val="006A3CE7"/>
    <w:rsid w:val="006A3EA3"/>
    <w:rsid w:val="006A6A89"/>
    <w:rsid w:val="006A7746"/>
    <w:rsid w:val="006B01B5"/>
    <w:rsid w:val="006B2445"/>
    <w:rsid w:val="006B2FEA"/>
    <w:rsid w:val="006B44C8"/>
    <w:rsid w:val="006C4C50"/>
    <w:rsid w:val="006C62AC"/>
    <w:rsid w:val="006C7A45"/>
    <w:rsid w:val="006C7AED"/>
    <w:rsid w:val="006D5F2C"/>
    <w:rsid w:val="006D6099"/>
    <w:rsid w:val="006D76B1"/>
    <w:rsid w:val="006E0548"/>
    <w:rsid w:val="006E5F2C"/>
    <w:rsid w:val="00702E5D"/>
    <w:rsid w:val="00703D19"/>
    <w:rsid w:val="00704C0E"/>
    <w:rsid w:val="00711938"/>
    <w:rsid w:val="00711C04"/>
    <w:rsid w:val="0071252E"/>
    <w:rsid w:val="00712D66"/>
    <w:rsid w:val="00713050"/>
    <w:rsid w:val="00723B21"/>
    <w:rsid w:val="007255C7"/>
    <w:rsid w:val="007274C2"/>
    <w:rsid w:val="007309E2"/>
    <w:rsid w:val="00732BF9"/>
    <w:rsid w:val="00734B34"/>
    <w:rsid w:val="0074110C"/>
    <w:rsid w:val="00741125"/>
    <w:rsid w:val="00741396"/>
    <w:rsid w:val="00741FF3"/>
    <w:rsid w:val="00746F7F"/>
    <w:rsid w:val="00747BAC"/>
    <w:rsid w:val="007519BC"/>
    <w:rsid w:val="00754048"/>
    <w:rsid w:val="007545BB"/>
    <w:rsid w:val="007569C1"/>
    <w:rsid w:val="00761CAF"/>
    <w:rsid w:val="00763832"/>
    <w:rsid w:val="00763A98"/>
    <w:rsid w:val="00766211"/>
    <w:rsid w:val="00766280"/>
    <w:rsid w:val="00767B62"/>
    <w:rsid w:val="00772B42"/>
    <w:rsid w:val="00780D9A"/>
    <w:rsid w:val="007823E9"/>
    <w:rsid w:val="00783FFD"/>
    <w:rsid w:val="0078681E"/>
    <w:rsid w:val="007914D0"/>
    <w:rsid w:val="00791A8E"/>
    <w:rsid w:val="00792E1F"/>
    <w:rsid w:val="00793729"/>
    <w:rsid w:val="00795E25"/>
    <w:rsid w:val="00796913"/>
    <w:rsid w:val="007970E9"/>
    <w:rsid w:val="00797F06"/>
    <w:rsid w:val="007A4898"/>
    <w:rsid w:val="007B0C9A"/>
    <w:rsid w:val="007B1AB8"/>
    <w:rsid w:val="007B359A"/>
    <w:rsid w:val="007B51D9"/>
    <w:rsid w:val="007B74B4"/>
    <w:rsid w:val="007C1859"/>
    <w:rsid w:val="007C36DF"/>
    <w:rsid w:val="007C67CB"/>
    <w:rsid w:val="007C7EDA"/>
    <w:rsid w:val="007D2696"/>
    <w:rsid w:val="007D2FD2"/>
    <w:rsid w:val="007D5616"/>
    <w:rsid w:val="007E412C"/>
    <w:rsid w:val="007E4274"/>
    <w:rsid w:val="007E4BA5"/>
    <w:rsid w:val="007E550A"/>
    <w:rsid w:val="007F0601"/>
    <w:rsid w:val="007F6B15"/>
    <w:rsid w:val="00800BE0"/>
    <w:rsid w:val="00800FBD"/>
    <w:rsid w:val="00805756"/>
    <w:rsid w:val="008058DD"/>
    <w:rsid w:val="00811117"/>
    <w:rsid w:val="00815D70"/>
    <w:rsid w:val="00823C54"/>
    <w:rsid w:val="00825170"/>
    <w:rsid w:val="00827BC8"/>
    <w:rsid w:val="00831E4A"/>
    <w:rsid w:val="00833D46"/>
    <w:rsid w:val="00834418"/>
    <w:rsid w:val="00837826"/>
    <w:rsid w:val="00840153"/>
    <w:rsid w:val="00841146"/>
    <w:rsid w:val="008427C5"/>
    <w:rsid w:val="008444B0"/>
    <w:rsid w:val="00851347"/>
    <w:rsid w:val="00853E5C"/>
    <w:rsid w:val="00855DDB"/>
    <w:rsid w:val="00860719"/>
    <w:rsid w:val="00862369"/>
    <w:rsid w:val="00862DFF"/>
    <w:rsid w:val="0087315D"/>
    <w:rsid w:val="00873798"/>
    <w:rsid w:val="008746B8"/>
    <w:rsid w:val="00877B26"/>
    <w:rsid w:val="0088504C"/>
    <w:rsid w:val="00891B6F"/>
    <w:rsid w:val="0089382B"/>
    <w:rsid w:val="008957DE"/>
    <w:rsid w:val="00896E86"/>
    <w:rsid w:val="008A0393"/>
    <w:rsid w:val="008A0AF2"/>
    <w:rsid w:val="008A1907"/>
    <w:rsid w:val="008A48AE"/>
    <w:rsid w:val="008B4B0A"/>
    <w:rsid w:val="008B50C7"/>
    <w:rsid w:val="008B5550"/>
    <w:rsid w:val="008B5559"/>
    <w:rsid w:val="008B5977"/>
    <w:rsid w:val="008B66A7"/>
    <w:rsid w:val="008B716C"/>
    <w:rsid w:val="008C416D"/>
    <w:rsid w:val="008C6BCA"/>
    <w:rsid w:val="008C7B50"/>
    <w:rsid w:val="008D485D"/>
    <w:rsid w:val="008E0619"/>
    <w:rsid w:val="008E381B"/>
    <w:rsid w:val="008E4B30"/>
    <w:rsid w:val="008F1831"/>
    <w:rsid w:val="009018D5"/>
    <w:rsid w:val="00902227"/>
    <w:rsid w:val="009031F3"/>
    <w:rsid w:val="0090666D"/>
    <w:rsid w:val="00906BEE"/>
    <w:rsid w:val="0090725A"/>
    <w:rsid w:val="00907476"/>
    <w:rsid w:val="00910A56"/>
    <w:rsid w:val="00911805"/>
    <w:rsid w:val="00914B88"/>
    <w:rsid w:val="009243E7"/>
    <w:rsid w:val="00925F91"/>
    <w:rsid w:val="0093414F"/>
    <w:rsid w:val="00936BD9"/>
    <w:rsid w:val="009372BD"/>
    <w:rsid w:val="00940D8E"/>
    <w:rsid w:val="00940E2B"/>
    <w:rsid w:val="00941D3B"/>
    <w:rsid w:val="00944B8D"/>
    <w:rsid w:val="00945742"/>
    <w:rsid w:val="00946AF7"/>
    <w:rsid w:val="00952178"/>
    <w:rsid w:val="009537C6"/>
    <w:rsid w:val="00955214"/>
    <w:rsid w:val="00955336"/>
    <w:rsid w:val="0095680A"/>
    <w:rsid w:val="009572B8"/>
    <w:rsid w:val="00960FBB"/>
    <w:rsid w:val="00961885"/>
    <w:rsid w:val="009718B8"/>
    <w:rsid w:val="00972281"/>
    <w:rsid w:val="00975186"/>
    <w:rsid w:val="009829F5"/>
    <w:rsid w:val="00985D58"/>
    <w:rsid w:val="009869E0"/>
    <w:rsid w:val="00986DCB"/>
    <w:rsid w:val="00987CF5"/>
    <w:rsid w:val="0099130F"/>
    <w:rsid w:val="00994F48"/>
    <w:rsid w:val="009A4FAE"/>
    <w:rsid w:val="009B03BC"/>
    <w:rsid w:val="009B35D8"/>
    <w:rsid w:val="009B3C40"/>
    <w:rsid w:val="009B7808"/>
    <w:rsid w:val="009C0EA9"/>
    <w:rsid w:val="009C117D"/>
    <w:rsid w:val="009C3BEB"/>
    <w:rsid w:val="009C7AD4"/>
    <w:rsid w:val="009D4CBF"/>
    <w:rsid w:val="009D614E"/>
    <w:rsid w:val="009E5E65"/>
    <w:rsid w:val="009E7B25"/>
    <w:rsid w:val="009F54C7"/>
    <w:rsid w:val="00A112C2"/>
    <w:rsid w:val="00A15CD8"/>
    <w:rsid w:val="00A16635"/>
    <w:rsid w:val="00A16709"/>
    <w:rsid w:val="00A208E9"/>
    <w:rsid w:val="00A22348"/>
    <w:rsid w:val="00A27158"/>
    <w:rsid w:val="00A30EA8"/>
    <w:rsid w:val="00A40759"/>
    <w:rsid w:val="00A408BD"/>
    <w:rsid w:val="00A42540"/>
    <w:rsid w:val="00A46564"/>
    <w:rsid w:val="00A50939"/>
    <w:rsid w:val="00A534FF"/>
    <w:rsid w:val="00A57406"/>
    <w:rsid w:val="00A60B1C"/>
    <w:rsid w:val="00A6170D"/>
    <w:rsid w:val="00A626FB"/>
    <w:rsid w:val="00A6317B"/>
    <w:rsid w:val="00A6572B"/>
    <w:rsid w:val="00A70337"/>
    <w:rsid w:val="00A7291E"/>
    <w:rsid w:val="00A74CDD"/>
    <w:rsid w:val="00A75653"/>
    <w:rsid w:val="00A81000"/>
    <w:rsid w:val="00A83413"/>
    <w:rsid w:val="00A84823"/>
    <w:rsid w:val="00A859EE"/>
    <w:rsid w:val="00A87069"/>
    <w:rsid w:val="00A94452"/>
    <w:rsid w:val="00A97651"/>
    <w:rsid w:val="00AA6A40"/>
    <w:rsid w:val="00AA75F6"/>
    <w:rsid w:val="00AB0933"/>
    <w:rsid w:val="00AB2A2C"/>
    <w:rsid w:val="00AC27F2"/>
    <w:rsid w:val="00AC490A"/>
    <w:rsid w:val="00AC7EB5"/>
    <w:rsid w:val="00AD00FD"/>
    <w:rsid w:val="00AD1B69"/>
    <w:rsid w:val="00AD4527"/>
    <w:rsid w:val="00AD47AA"/>
    <w:rsid w:val="00AE20DF"/>
    <w:rsid w:val="00AE22C6"/>
    <w:rsid w:val="00AE30AE"/>
    <w:rsid w:val="00AE404F"/>
    <w:rsid w:val="00AE5A1E"/>
    <w:rsid w:val="00AE6243"/>
    <w:rsid w:val="00AE7B7C"/>
    <w:rsid w:val="00AF0A8E"/>
    <w:rsid w:val="00AF2C9A"/>
    <w:rsid w:val="00AF7BD7"/>
    <w:rsid w:val="00B01EB7"/>
    <w:rsid w:val="00B0320C"/>
    <w:rsid w:val="00B064B6"/>
    <w:rsid w:val="00B114B8"/>
    <w:rsid w:val="00B1439B"/>
    <w:rsid w:val="00B14B7D"/>
    <w:rsid w:val="00B23F45"/>
    <w:rsid w:val="00B311B9"/>
    <w:rsid w:val="00B317F0"/>
    <w:rsid w:val="00B32CDD"/>
    <w:rsid w:val="00B3336B"/>
    <w:rsid w:val="00B34233"/>
    <w:rsid w:val="00B37171"/>
    <w:rsid w:val="00B40442"/>
    <w:rsid w:val="00B42588"/>
    <w:rsid w:val="00B44451"/>
    <w:rsid w:val="00B46271"/>
    <w:rsid w:val="00B52ED9"/>
    <w:rsid w:val="00B53069"/>
    <w:rsid w:val="00B542C7"/>
    <w:rsid w:val="00B5664D"/>
    <w:rsid w:val="00B56CB3"/>
    <w:rsid w:val="00B609A0"/>
    <w:rsid w:val="00B62CC1"/>
    <w:rsid w:val="00B66549"/>
    <w:rsid w:val="00B71C83"/>
    <w:rsid w:val="00B763B1"/>
    <w:rsid w:val="00B81B76"/>
    <w:rsid w:val="00B85062"/>
    <w:rsid w:val="00B921DD"/>
    <w:rsid w:val="00B95936"/>
    <w:rsid w:val="00B96DEF"/>
    <w:rsid w:val="00BA2287"/>
    <w:rsid w:val="00BA5B40"/>
    <w:rsid w:val="00BB227D"/>
    <w:rsid w:val="00BC188B"/>
    <w:rsid w:val="00BC4B48"/>
    <w:rsid w:val="00BC7E19"/>
    <w:rsid w:val="00BD0206"/>
    <w:rsid w:val="00BD11AD"/>
    <w:rsid w:val="00BE60EE"/>
    <w:rsid w:val="00BF60E0"/>
    <w:rsid w:val="00BF7EA9"/>
    <w:rsid w:val="00C01A79"/>
    <w:rsid w:val="00C04347"/>
    <w:rsid w:val="00C111E4"/>
    <w:rsid w:val="00C148A1"/>
    <w:rsid w:val="00C2098A"/>
    <w:rsid w:val="00C2499D"/>
    <w:rsid w:val="00C33A44"/>
    <w:rsid w:val="00C33F40"/>
    <w:rsid w:val="00C352EB"/>
    <w:rsid w:val="00C42FBD"/>
    <w:rsid w:val="00C510FE"/>
    <w:rsid w:val="00C5444A"/>
    <w:rsid w:val="00C5787B"/>
    <w:rsid w:val="00C612C0"/>
    <w:rsid w:val="00C612DA"/>
    <w:rsid w:val="00C6189F"/>
    <w:rsid w:val="00C64F4F"/>
    <w:rsid w:val="00C66652"/>
    <w:rsid w:val="00C66BCE"/>
    <w:rsid w:val="00C73F93"/>
    <w:rsid w:val="00C76811"/>
    <w:rsid w:val="00C7741E"/>
    <w:rsid w:val="00C86254"/>
    <w:rsid w:val="00C875AB"/>
    <w:rsid w:val="00C93011"/>
    <w:rsid w:val="00C951E6"/>
    <w:rsid w:val="00C961AE"/>
    <w:rsid w:val="00CA1DBF"/>
    <w:rsid w:val="00CA3872"/>
    <w:rsid w:val="00CA3DF1"/>
    <w:rsid w:val="00CA4581"/>
    <w:rsid w:val="00CB4DBF"/>
    <w:rsid w:val="00CC1E45"/>
    <w:rsid w:val="00CC26C9"/>
    <w:rsid w:val="00CC56E1"/>
    <w:rsid w:val="00CC5C55"/>
    <w:rsid w:val="00CC6C9A"/>
    <w:rsid w:val="00CD2C76"/>
    <w:rsid w:val="00CD3BE0"/>
    <w:rsid w:val="00CD3CA5"/>
    <w:rsid w:val="00CD62F7"/>
    <w:rsid w:val="00CE18D5"/>
    <w:rsid w:val="00CE28EF"/>
    <w:rsid w:val="00CE39E3"/>
    <w:rsid w:val="00CE4313"/>
    <w:rsid w:val="00CE5295"/>
    <w:rsid w:val="00CF39B9"/>
    <w:rsid w:val="00CF6922"/>
    <w:rsid w:val="00CF75B5"/>
    <w:rsid w:val="00D00CAC"/>
    <w:rsid w:val="00D04109"/>
    <w:rsid w:val="00D0437D"/>
    <w:rsid w:val="00D07792"/>
    <w:rsid w:val="00D101B9"/>
    <w:rsid w:val="00D15CCA"/>
    <w:rsid w:val="00D17135"/>
    <w:rsid w:val="00D25E74"/>
    <w:rsid w:val="00D26805"/>
    <w:rsid w:val="00D30AB7"/>
    <w:rsid w:val="00D33CA9"/>
    <w:rsid w:val="00D37EEA"/>
    <w:rsid w:val="00D43BAF"/>
    <w:rsid w:val="00D50B40"/>
    <w:rsid w:val="00D54B52"/>
    <w:rsid w:val="00D5563C"/>
    <w:rsid w:val="00D55FF1"/>
    <w:rsid w:val="00D710D5"/>
    <w:rsid w:val="00D7283A"/>
    <w:rsid w:val="00D7304A"/>
    <w:rsid w:val="00D73C66"/>
    <w:rsid w:val="00D80B7A"/>
    <w:rsid w:val="00D80D54"/>
    <w:rsid w:val="00D81CC6"/>
    <w:rsid w:val="00D81FBB"/>
    <w:rsid w:val="00D8496F"/>
    <w:rsid w:val="00D87B7D"/>
    <w:rsid w:val="00D902F4"/>
    <w:rsid w:val="00D904CE"/>
    <w:rsid w:val="00D90704"/>
    <w:rsid w:val="00D913BC"/>
    <w:rsid w:val="00D92945"/>
    <w:rsid w:val="00D95554"/>
    <w:rsid w:val="00D97A41"/>
    <w:rsid w:val="00DA0E4D"/>
    <w:rsid w:val="00DA49C9"/>
    <w:rsid w:val="00DA567B"/>
    <w:rsid w:val="00DB4C04"/>
    <w:rsid w:val="00DB567C"/>
    <w:rsid w:val="00DB6A7C"/>
    <w:rsid w:val="00DC16B4"/>
    <w:rsid w:val="00DC4B94"/>
    <w:rsid w:val="00DC65E7"/>
    <w:rsid w:val="00DC77FB"/>
    <w:rsid w:val="00DD1A7D"/>
    <w:rsid w:val="00DD3CF6"/>
    <w:rsid w:val="00DD464D"/>
    <w:rsid w:val="00DD6416"/>
    <w:rsid w:val="00DE01E1"/>
    <w:rsid w:val="00DE03ED"/>
    <w:rsid w:val="00DE3B34"/>
    <w:rsid w:val="00DF2375"/>
    <w:rsid w:val="00DF23A6"/>
    <w:rsid w:val="00DF43C1"/>
    <w:rsid w:val="00DF4E0A"/>
    <w:rsid w:val="00DF5063"/>
    <w:rsid w:val="00E02DCD"/>
    <w:rsid w:val="00E10E9D"/>
    <w:rsid w:val="00E12C60"/>
    <w:rsid w:val="00E1342D"/>
    <w:rsid w:val="00E16E5C"/>
    <w:rsid w:val="00E22E87"/>
    <w:rsid w:val="00E32115"/>
    <w:rsid w:val="00E340C9"/>
    <w:rsid w:val="00E35241"/>
    <w:rsid w:val="00E36009"/>
    <w:rsid w:val="00E40071"/>
    <w:rsid w:val="00E40DCA"/>
    <w:rsid w:val="00E43752"/>
    <w:rsid w:val="00E45D26"/>
    <w:rsid w:val="00E471E0"/>
    <w:rsid w:val="00E47225"/>
    <w:rsid w:val="00E53683"/>
    <w:rsid w:val="00E550D6"/>
    <w:rsid w:val="00E5518C"/>
    <w:rsid w:val="00E57630"/>
    <w:rsid w:val="00E67B4A"/>
    <w:rsid w:val="00E728B5"/>
    <w:rsid w:val="00E74FD1"/>
    <w:rsid w:val="00E75F83"/>
    <w:rsid w:val="00E81EC8"/>
    <w:rsid w:val="00E84814"/>
    <w:rsid w:val="00E86C2B"/>
    <w:rsid w:val="00E93291"/>
    <w:rsid w:val="00E93A66"/>
    <w:rsid w:val="00E942B5"/>
    <w:rsid w:val="00E95E0D"/>
    <w:rsid w:val="00E96DF8"/>
    <w:rsid w:val="00EA2862"/>
    <w:rsid w:val="00EB08ED"/>
    <w:rsid w:val="00EB1D77"/>
    <w:rsid w:val="00EB2D52"/>
    <w:rsid w:val="00EB56E9"/>
    <w:rsid w:val="00EB6AFF"/>
    <w:rsid w:val="00EC694C"/>
    <w:rsid w:val="00ED2DEF"/>
    <w:rsid w:val="00ED5C46"/>
    <w:rsid w:val="00ED7AC9"/>
    <w:rsid w:val="00EE0E8B"/>
    <w:rsid w:val="00EE1A73"/>
    <w:rsid w:val="00EE280D"/>
    <w:rsid w:val="00EE45B7"/>
    <w:rsid w:val="00EE4BC9"/>
    <w:rsid w:val="00EF1551"/>
    <w:rsid w:val="00EF4641"/>
    <w:rsid w:val="00EF754E"/>
    <w:rsid w:val="00EF7CC9"/>
    <w:rsid w:val="00F00BAD"/>
    <w:rsid w:val="00F014BB"/>
    <w:rsid w:val="00F16D4F"/>
    <w:rsid w:val="00F17334"/>
    <w:rsid w:val="00F207C0"/>
    <w:rsid w:val="00F20AE5"/>
    <w:rsid w:val="00F34E34"/>
    <w:rsid w:val="00F45EEB"/>
    <w:rsid w:val="00F46D9C"/>
    <w:rsid w:val="00F47E97"/>
    <w:rsid w:val="00F555B0"/>
    <w:rsid w:val="00F55614"/>
    <w:rsid w:val="00F56AF0"/>
    <w:rsid w:val="00F6284B"/>
    <w:rsid w:val="00F645C7"/>
    <w:rsid w:val="00F678FF"/>
    <w:rsid w:val="00F67A64"/>
    <w:rsid w:val="00F77B58"/>
    <w:rsid w:val="00F801DB"/>
    <w:rsid w:val="00F8418B"/>
    <w:rsid w:val="00F87CF9"/>
    <w:rsid w:val="00F91EE8"/>
    <w:rsid w:val="00F95A4A"/>
    <w:rsid w:val="00F95D7A"/>
    <w:rsid w:val="00F96C32"/>
    <w:rsid w:val="00F97914"/>
    <w:rsid w:val="00FA4CA3"/>
    <w:rsid w:val="00FC0C2E"/>
    <w:rsid w:val="00FC291A"/>
    <w:rsid w:val="00FC2DB3"/>
    <w:rsid w:val="00FC39AA"/>
    <w:rsid w:val="00FC3C3C"/>
    <w:rsid w:val="00FC4C52"/>
    <w:rsid w:val="00FD12B8"/>
    <w:rsid w:val="00FD256D"/>
    <w:rsid w:val="00FD2A9A"/>
    <w:rsid w:val="00FD367A"/>
    <w:rsid w:val="00FE0F85"/>
    <w:rsid w:val="00FE71DE"/>
    <w:rsid w:val="00FE753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52B9E"/>
  <w15:chartTrackingRefBased/>
  <w15:docId w15:val="{EE8C6BA1-39BA-4BC7-8916-5C0338A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62537C"/>
    <w:pPr>
      <w:spacing w:line="240" w:lineRule="auto"/>
      <w:jc w:val="center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2537C"/>
    <w:rPr>
      <w:rFonts w:asciiTheme="majorHAnsi" w:hAnsiTheme="majorHAn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thil.c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1055A39DC64E00BA475AF556CC7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DFE5-40D7-41D4-A76A-BA79F7856291}"/>
      </w:docPartPr>
      <w:docPartBody>
        <w:p w:rsidR="00D77480" w:rsidRDefault="00487592">
          <w:pPr>
            <w:pStyle w:val="0F1055A39DC64E00BA475AF556CC7561"/>
          </w:pPr>
          <w:r w:rsidRPr="00906BEE">
            <w:t>School</w:t>
          </w:r>
        </w:p>
      </w:docPartBody>
    </w:docPart>
    <w:docPart>
      <w:docPartPr>
        <w:name w:val="535FF966EACA47ACAC9A64219075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11EB-AFB9-43F9-9F73-CBBCBB6C4F65}"/>
      </w:docPartPr>
      <w:docPartBody>
        <w:p w:rsidR="00D77480" w:rsidRDefault="00487592">
          <w:pPr>
            <w:pStyle w:val="535FF966EACA47ACAC9A642190751F16"/>
          </w:pPr>
          <w:r w:rsidRPr="00906BEE">
            <w:t>Degree</w:t>
          </w:r>
        </w:p>
      </w:docPartBody>
    </w:docPart>
    <w:docPart>
      <w:docPartPr>
        <w:name w:val="E155ECECBD344297A98484F71344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7921-792E-4A86-A107-B0505CF8E270}"/>
      </w:docPartPr>
      <w:docPartBody>
        <w:p w:rsidR="00D77480" w:rsidRDefault="00B96E27" w:rsidP="00B96E27">
          <w:pPr>
            <w:pStyle w:val="E155ECECBD344297A98484F71344F23C"/>
          </w:pPr>
          <w:r w:rsidRPr="00906BEE">
            <w:t>Skills</w:t>
          </w:r>
        </w:p>
      </w:docPartBody>
    </w:docPart>
    <w:docPart>
      <w:docPartPr>
        <w:name w:val="F97C930D78DE48CCB07CAACD77944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1294-8AE0-43D9-AE56-63AE66108961}"/>
      </w:docPartPr>
      <w:docPartBody>
        <w:p w:rsidR="00D77480" w:rsidRDefault="00B96E27" w:rsidP="00B96E27">
          <w:pPr>
            <w:pStyle w:val="F97C930D78DE48CCB07CAACD779449FB"/>
          </w:pPr>
          <w:r w:rsidRPr="00906BEE">
            <w:t>Experience</w:t>
          </w:r>
        </w:p>
      </w:docPartBody>
    </w:docPart>
    <w:docPart>
      <w:docPartPr>
        <w:name w:val="E1108860281840FDBB6541E6485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E5105-77DF-4E64-A560-303B141FFD6B}"/>
      </w:docPartPr>
      <w:docPartBody>
        <w:p w:rsidR="00D77480" w:rsidRDefault="00B96E27" w:rsidP="00B96E27">
          <w:pPr>
            <w:pStyle w:val="E1108860281840FDBB6541E6485681CB"/>
          </w:pPr>
          <w:r w:rsidRPr="00906BEE">
            <w:t>Education</w:t>
          </w:r>
        </w:p>
      </w:docPartBody>
    </w:docPart>
    <w:docPart>
      <w:docPartPr>
        <w:name w:val="24634A17F4284EB09A65F8DECF87D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6462-49C6-44A5-B778-2D76EFAF88DD}"/>
      </w:docPartPr>
      <w:docPartBody>
        <w:p w:rsidR="00C32E0D" w:rsidRDefault="00630060" w:rsidP="00630060">
          <w:pPr>
            <w:pStyle w:val="24634A17F4284EB09A65F8DECF87DF80"/>
          </w:pPr>
          <w:r w:rsidRPr="00906BEE">
            <w:t>School</w:t>
          </w:r>
        </w:p>
      </w:docPartBody>
    </w:docPart>
    <w:docPart>
      <w:docPartPr>
        <w:name w:val="75644B796CBC41DA838F8E55660FC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80058-B9E9-4B8F-BE37-D75D0DC384D5}"/>
      </w:docPartPr>
      <w:docPartBody>
        <w:p w:rsidR="00C32E0D" w:rsidRDefault="00630060" w:rsidP="00630060">
          <w:pPr>
            <w:pStyle w:val="75644B796CBC41DA838F8E55660FCC45"/>
          </w:pPr>
          <w:r w:rsidRPr="00906BEE">
            <w:t>Degree</w:t>
          </w:r>
        </w:p>
      </w:docPartBody>
    </w:docPart>
    <w:docPart>
      <w:docPartPr>
        <w:name w:val="7C9F1223313A423482DCAB6A7FB38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DEDB-93FC-4D79-B83F-E16C2A947C12}"/>
      </w:docPartPr>
      <w:docPartBody>
        <w:p w:rsidR="002A441E" w:rsidRDefault="00AD6256" w:rsidP="00AD6256">
          <w:pPr>
            <w:pStyle w:val="7C9F1223313A423482DCAB6A7FB380D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27"/>
    <w:rsid w:val="000075D3"/>
    <w:rsid w:val="001C46C4"/>
    <w:rsid w:val="00261F45"/>
    <w:rsid w:val="00292978"/>
    <w:rsid w:val="002A441E"/>
    <w:rsid w:val="002B5BB4"/>
    <w:rsid w:val="002D4811"/>
    <w:rsid w:val="0032431F"/>
    <w:rsid w:val="0032531B"/>
    <w:rsid w:val="00331196"/>
    <w:rsid w:val="00333ED7"/>
    <w:rsid w:val="00414AE6"/>
    <w:rsid w:val="0041669B"/>
    <w:rsid w:val="00487592"/>
    <w:rsid w:val="005B1D2A"/>
    <w:rsid w:val="005C1164"/>
    <w:rsid w:val="005D3818"/>
    <w:rsid w:val="00630060"/>
    <w:rsid w:val="0064081A"/>
    <w:rsid w:val="006A5476"/>
    <w:rsid w:val="006F41FE"/>
    <w:rsid w:val="007004A4"/>
    <w:rsid w:val="00707527"/>
    <w:rsid w:val="0076208E"/>
    <w:rsid w:val="009166ED"/>
    <w:rsid w:val="009744FB"/>
    <w:rsid w:val="00A06AF3"/>
    <w:rsid w:val="00A24871"/>
    <w:rsid w:val="00AC38FF"/>
    <w:rsid w:val="00AD6256"/>
    <w:rsid w:val="00B22677"/>
    <w:rsid w:val="00B264A9"/>
    <w:rsid w:val="00B96E27"/>
    <w:rsid w:val="00BC2F4A"/>
    <w:rsid w:val="00BD5CE1"/>
    <w:rsid w:val="00C32E0D"/>
    <w:rsid w:val="00C44D53"/>
    <w:rsid w:val="00C812B7"/>
    <w:rsid w:val="00C93B0B"/>
    <w:rsid w:val="00CD2F90"/>
    <w:rsid w:val="00CE4370"/>
    <w:rsid w:val="00D561A0"/>
    <w:rsid w:val="00D77480"/>
    <w:rsid w:val="00D964B5"/>
    <w:rsid w:val="00DA6C74"/>
    <w:rsid w:val="00DD1A0A"/>
    <w:rsid w:val="00DF39E1"/>
    <w:rsid w:val="00E522D4"/>
    <w:rsid w:val="00EC6B84"/>
    <w:rsid w:val="00F443E7"/>
    <w:rsid w:val="00F830AA"/>
    <w:rsid w:val="00FC355D"/>
    <w:rsid w:val="00FC5753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66E679B35B4BB4A756AB1B15AB935C">
    <w:name w:val="BB66E679B35B4BB4A756AB1B15AB935C"/>
  </w:style>
  <w:style w:type="paragraph" w:customStyle="1" w:styleId="B29B2AC456674FEDA802180DD1151C69">
    <w:name w:val="B29B2AC456674FEDA802180DD1151C69"/>
  </w:style>
  <w:style w:type="paragraph" w:customStyle="1" w:styleId="ADB6AEFDD0E944CFA517B2F8330392D8">
    <w:name w:val="ADB6AEFDD0E944CFA517B2F8330392D8"/>
  </w:style>
  <w:style w:type="paragraph" w:customStyle="1" w:styleId="13D88798603C47C984EBFA91A4D17982">
    <w:name w:val="13D88798603C47C984EBFA91A4D17982"/>
  </w:style>
  <w:style w:type="paragraph" w:customStyle="1" w:styleId="A76ED679F4EE4CCBAFB524CBACB24B7F">
    <w:name w:val="A76ED679F4EE4CCBAFB524CBACB24B7F"/>
  </w:style>
  <w:style w:type="paragraph" w:customStyle="1" w:styleId="F3B54031E8EF47F4936B269CC1D21934">
    <w:name w:val="F3B54031E8EF47F4936B269CC1D21934"/>
  </w:style>
  <w:style w:type="paragraph" w:customStyle="1" w:styleId="A6A9D2BD80534D8F9193A096266CCC70">
    <w:name w:val="A6A9D2BD80534D8F9193A096266CCC70"/>
  </w:style>
  <w:style w:type="paragraph" w:customStyle="1" w:styleId="C99D60FC37064F7DA6CB451493346C88">
    <w:name w:val="C99D60FC37064F7DA6CB451493346C88"/>
  </w:style>
  <w:style w:type="paragraph" w:customStyle="1" w:styleId="DDACCD1F00984B2AA28EE537E3348A5A">
    <w:name w:val="DDACCD1F00984B2AA28EE537E3348A5A"/>
  </w:style>
  <w:style w:type="paragraph" w:customStyle="1" w:styleId="C127B6DB4A4543D1A95DC77D0F6CEE70">
    <w:name w:val="C127B6DB4A4543D1A95DC77D0F6CEE70"/>
  </w:style>
  <w:style w:type="paragraph" w:customStyle="1" w:styleId="C57148371DBE42219338FCA62BA135AB">
    <w:name w:val="C57148371DBE42219338FCA62BA135AB"/>
  </w:style>
  <w:style w:type="paragraph" w:customStyle="1" w:styleId="189C2D32FDDF4493B39DC18DCBE0F499">
    <w:name w:val="189C2D32FDDF4493B39DC18DCBE0F499"/>
  </w:style>
  <w:style w:type="paragraph" w:customStyle="1" w:styleId="482AD5285B544B7F848CAC1C767111D4">
    <w:name w:val="482AD5285B544B7F848CAC1C767111D4"/>
  </w:style>
  <w:style w:type="paragraph" w:customStyle="1" w:styleId="4111DE4C65554D799D334371AC9E091D">
    <w:name w:val="4111DE4C65554D799D334371AC9E091D"/>
  </w:style>
  <w:style w:type="paragraph" w:customStyle="1" w:styleId="6018C55BA1684843927A96A844805728">
    <w:name w:val="6018C55BA1684843927A96A844805728"/>
  </w:style>
  <w:style w:type="paragraph" w:customStyle="1" w:styleId="ECDDA7D18F2843EEBCB0C1239B7C8A9A">
    <w:name w:val="ECDDA7D18F2843EEBCB0C1239B7C8A9A"/>
  </w:style>
  <w:style w:type="paragraph" w:customStyle="1" w:styleId="D698342DDAAB4E7F800B49B51F25B311">
    <w:name w:val="D698342DDAAB4E7F800B49B51F25B311"/>
  </w:style>
  <w:style w:type="paragraph" w:customStyle="1" w:styleId="48A1DA990FB34A0FB4EC835245BA0DAF">
    <w:name w:val="48A1DA990FB34A0FB4EC835245BA0DAF"/>
  </w:style>
  <w:style w:type="paragraph" w:customStyle="1" w:styleId="20E59AD9379A4C22B4787ECDF2576464">
    <w:name w:val="20E59AD9379A4C22B4787ECDF2576464"/>
  </w:style>
  <w:style w:type="paragraph" w:customStyle="1" w:styleId="E71681CF350B41D28C2993DE9B5B5308">
    <w:name w:val="E71681CF350B41D28C2993DE9B5B5308"/>
  </w:style>
  <w:style w:type="paragraph" w:customStyle="1" w:styleId="9E39BC48D73A41309E8C0FEACAF64606">
    <w:name w:val="9E39BC48D73A41309E8C0FEACAF64606"/>
  </w:style>
  <w:style w:type="paragraph" w:customStyle="1" w:styleId="551EDDA9F996435CBE5E8C426FA080AA">
    <w:name w:val="551EDDA9F996435CBE5E8C426FA080AA"/>
  </w:style>
  <w:style w:type="paragraph" w:customStyle="1" w:styleId="0F1055A39DC64E00BA475AF556CC7561">
    <w:name w:val="0F1055A39DC64E00BA475AF556CC7561"/>
  </w:style>
  <w:style w:type="paragraph" w:customStyle="1" w:styleId="B206F65FB1624B1D993770CDA3526B8A">
    <w:name w:val="B206F65FB1624B1D993770CDA3526B8A"/>
  </w:style>
  <w:style w:type="paragraph" w:customStyle="1" w:styleId="535FF966EACA47ACAC9A642190751F16">
    <w:name w:val="535FF966EACA47ACAC9A642190751F16"/>
  </w:style>
  <w:style w:type="paragraph" w:customStyle="1" w:styleId="67354FD591BE48C0949FBBB1A5382811">
    <w:name w:val="67354FD591BE48C0949FBBB1A5382811"/>
  </w:style>
  <w:style w:type="paragraph" w:customStyle="1" w:styleId="56A45E8FB9004A5A9FB84A2D70E2597E">
    <w:name w:val="56A45E8FB9004A5A9FB84A2D70E2597E"/>
  </w:style>
  <w:style w:type="paragraph" w:customStyle="1" w:styleId="FAD6389A5B074B6C94C69ED2B5F8F87A">
    <w:name w:val="FAD6389A5B074B6C94C69ED2B5F8F87A"/>
  </w:style>
  <w:style w:type="paragraph" w:customStyle="1" w:styleId="FB3246D242E14194AFDB43CC71B749DD">
    <w:name w:val="FB3246D242E14194AFDB43CC71B749DD"/>
  </w:style>
  <w:style w:type="paragraph" w:customStyle="1" w:styleId="2EEE09CBB9034D33BF00C97D6330D48F">
    <w:name w:val="2EEE09CBB9034D33BF00C97D6330D48F"/>
  </w:style>
  <w:style w:type="paragraph" w:customStyle="1" w:styleId="227F0CB30D7C420681589A59AA1A7B3F">
    <w:name w:val="227F0CB30D7C420681589A59AA1A7B3F"/>
    <w:rsid w:val="00B96E27"/>
  </w:style>
  <w:style w:type="paragraph" w:customStyle="1" w:styleId="B4EB1AF9C8F14D42894906990BDBDF05">
    <w:name w:val="B4EB1AF9C8F14D42894906990BDBDF05"/>
    <w:rsid w:val="00B96E27"/>
  </w:style>
  <w:style w:type="paragraph" w:customStyle="1" w:styleId="60C576B0094B4C35B8FFE46884B019D5">
    <w:name w:val="60C576B0094B4C35B8FFE46884B019D5"/>
    <w:rsid w:val="00B96E27"/>
  </w:style>
  <w:style w:type="paragraph" w:customStyle="1" w:styleId="B82E67D9DACA41BABC68E95B8E5090C5">
    <w:name w:val="B82E67D9DACA41BABC68E95B8E5090C5"/>
    <w:rsid w:val="00B96E27"/>
  </w:style>
  <w:style w:type="paragraph" w:customStyle="1" w:styleId="BD695CFE866141DE9B86481C30453ECE">
    <w:name w:val="BD695CFE866141DE9B86481C30453ECE"/>
    <w:rsid w:val="00B96E27"/>
  </w:style>
  <w:style w:type="paragraph" w:customStyle="1" w:styleId="C619E846040542B78B6813E46A62DD5D">
    <w:name w:val="C619E846040542B78B6813E46A62DD5D"/>
    <w:rsid w:val="00B96E27"/>
  </w:style>
  <w:style w:type="paragraph" w:customStyle="1" w:styleId="F25C81FA68BB409C93D5C28FB31B32E6">
    <w:name w:val="F25C81FA68BB409C93D5C28FB31B32E6"/>
    <w:rsid w:val="00B96E27"/>
  </w:style>
  <w:style w:type="paragraph" w:customStyle="1" w:styleId="626132BAE48D423D947F4F2151412FBF">
    <w:name w:val="626132BAE48D423D947F4F2151412FBF"/>
    <w:rsid w:val="00B96E27"/>
  </w:style>
  <w:style w:type="paragraph" w:customStyle="1" w:styleId="797814FED4454453AD72E17AEA28FC0F">
    <w:name w:val="797814FED4454453AD72E17AEA28FC0F"/>
    <w:rsid w:val="00B96E27"/>
  </w:style>
  <w:style w:type="paragraph" w:customStyle="1" w:styleId="EE9EA3E584A94B2C9C1CB88F2E8276DD">
    <w:name w:val="EE9EA3E584A94B2C9C1CB88F2E8276DD"/>
    <w:rsid w:val="00B96E27"/>
  </w:style>
  <w:style w:type="paragraph" w:customStyle="1" w:styleId="11E7D5C2F4D44508A8189BF2392A0498">
    <w:name w:val="11E7D5C2F4D44508A8189BF2392A0498"/>
    <w:rsid w:val="00B96E27"/>
  </w:style>
  <w:style w:type="paragraph" w:customStyle="1" w:styleId="E155ECECBD344297A98484F71344F23C">
    <w:name w:val="E155ECECBD344297A98484F71344F23C"/>
    <w:rsid w:val="00B96E27"/>
  </w:style>
  <w:style w:type="paragraph" w:customStyle="1" w:styleId="F97C930D78DE48CCB07CAACD779449FB">
    <w:name w:val="F97C930D78DE48CCB07CAACD779449FB"/>
    <w:rsid w:val="00B96E27"/>
  </w:style>
  <w:style w:type="paragraph" w:customStyle="1" w:styleId="18A3FD9386F04A1CBC3B198CBF948BBA">
    <w:name w:val="18A3FD9386F04A1CBC3B198CBF948BBA"/>
    <w:rsid w:val="00B96E27"/>
  </w:style>
  <w:style w:type="paragraph" w:customStyle="1" w:styleId="DD44A51D5F344699B529455671FF880A">
    <w:name w:val="DD44A51D5F344699B529455671FF880A"/>
    <w:rsid w:val="00B96E27"/>
  </w:style>
  <w:style w:type="paragraph" w:customStyle="1" w:styleId="0296507C99B8420BA35320D1F6C95B60">
    <w:name w:val="0296507C99B8420BA35320D1F6C95B60"/>
    <w:rsid w:val="00B96E27"/>
  </w:style>
  <w:style w:type="paragraph" w:customStyle="1" w:styleId="02364AA0A4CA48A382BC6B062E2EB193">
    <w:name w:val="02364AA0A4CA48A382BC6B062E2EB193"/>
    <w:rsid w:val="00B96E27"/>
  </w:style>
  <w:style w:type="paragraph" w:customStyle="1" w:styleId="5C7ABC4204F147D2BD24DED17FA70AF7">
    <w:name w:val="5C7ABC4204F147D2BD24DED17FA70AF7"/>
    <w:rsid w:val="00B96E27"/>
  </w:style>
  <w:style w:type="paragraph" w:customStyle="1" w:styleId="F1855E53216343658C454AF196D8D86F">
    <w:name w:val="F1855E53216343658C454AF196D8D86F"/>
    <w:rsid w:val="00B96E27"/>
  </w:style>
  <w:style w:type="paragraph" w:customStyle="1" w:styleId="F0967597447245428DC39FF245843EAC">
    <w:name w:val="F0967597447245428DC39FF245843EAC"/>
    <w:rsid w:val="00B96E27"/>
  </w:style>
  <w:style w:type="paragraph" w:customStyle="1" w:styleId="FB7A625A494F4FF4BB3846B2BB017AC3">
    <w:name w:val="FB7A625A494F4FF4BB3846B2BB017AC3"/>
    <w:rsid w:val="00B96E27"/>
  </w:style>
  <w:style w:type="paragraph" w:customStyle="1" w:styleId="4B41199FD6CB48F9B3B5020CF7E436E6">
    <w:name w:val="4B41199FD6CB48F9B3B5020CF7E436E6"/>
    <w:rsid w:val="00B96E27"/>
  </w:style>
  <w:style w:type="paragraph" w:customStyle="1" w:styleId="931C19637A3148A3A914E6DB61549B84">
    <w:name w:val="931C19637A3148A3A914E6DB61549B84"/>
    <w:rsid w:val="00B96E27"/>
  </w:style>
  <w:style w:type="paragraph" w:customStyle="1" w:styleId="E1108860281840FDBB6541E6485681CB">
    <w:name w:val="E1108860281840FDBB6541E6485681CB"/>
    <w:rsid w:val="00B96E27"/>
  </w:style>
  <w:style w:type="paragraph" w:customStyle="1" w:styleId="803DFCFA618F4CA68C7781852B8AD3B8">
    <w:name w:val="803DFCFA618F4CA68C7781852B8AD3B8"/>
    <w:rsid w:val="00B96E27"/>
  </w:style>
  <w:style w:type="paragraph" w:customStyle="1" w:styleId="5733FD76941B4FD9A3C82AB005803AD8">
    <w:name w:val="5733FD76941B4FD9A3C82AB005803AD8"/>
    <w:rsid w:val="00B96E27"/>
  </w:style>
  <w:style w:type="paragraph" w:customStyle="1" w:styleId="24634A17F4284EB09A65F8DECF87DF80">
    <w:name w:val="24634A17F4284EB09A65F8DECF87DF80"/>
    <w:rsid w:val="00630060"/>
  </w:style>
  <w:style w:type="paragraph" w:customStyle="1" w:styleId="75644B796CBC41DA838F8E55660FCC45">
    <w:name w:val="75644B796CBC41DA838F8E55660FCC45"/>
    <w:rsid w:val="00630060"/>
  </w:style>
  <w:style w:type="paragraph" w:customStyle="1" w:styleId="9D1D9A3DD9D04DA8B71F7EDCE67C4C12">
    <w:name w:val="9D1D9A3DD9D04DA8B71F7EDCE67C4C12"/>
    <w:rsid w:val="00630060"/>
  </w:style>
  <w:style w:type="paragraph" w:customStyle="1" w:styleId="109213DBAF744F1292E57A14B3F505F9">
    <w:name w:val="109213DBAF744F1292E57A14B3F505F9"/>
    <w:rsid w:val="00630060"/>
  </w:style>
  <w:style w:type="paragraph" w:customStyle="1" w:styleId="55C28FE2D18245FE99FF81B43CAD5AC1">
    <w:name w:val="55C28FE2D18245FE99FF81B43CAD5AC1"/>
    <w:rsid w:val="00630060"/>
  </w:style>
  <w:style w:type="paragraph" w:customStyle="1" w:styleId="7C9F1223313A423482DCAB6A7FB380D8">
    <w:name w:val="7C9F1223313A423482DCAB6A7FB380D8"/>
    <w:rsid w:val="00AD6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+91 98401 66418</CompanyAddress>
  <CompanyPhone/>
  <CompanyFax/>
  <CompanyEmail>mail4senthilc@yahoo.com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87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Chandran</dc:creator>
  <cp:keywords/>
  <dc:description/>
  <cp:lastModifiedBy>Senthil Chandran</cp:lastModifiedBy>
  <cp:revision>114</cp:revision>
  <cp:lastPrinted>2019-06-27T05:22:00Z</cp:lastPrinted>
  <dcterms:created xsi:type="dcterms:W3CDTF">2019-04-23T11:13:00Z</dcterms:created>
  <dcterms:modified xsi:type="dcterms:W3CDTF">2019-06-27T05:22:00Z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8f600549-bd4e-4af2-b0cc-bf131d9137f8</vt:lpwstr>
  </property>
  <property fmtid="{D5CDD505-2E9C-101B-9397-08002B2CF9AE}" pid="4" name="Classification">
    <vt:lpwstr>null</vt:lpwstr>
  </property>
  <property fmtid="{D5CDD505-2E9C-101B-9397-08002B2CF9AE}" pid="5" name="HCLClassification">
    <vt:lpwstr>null</vt:lpwstr>
  </property>
</Properties>
</file>